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ED44" w14:textId="3C719188" w:rsidR="003D0F83" w:rsidRPr="004C0FFF" w:rsidRDefault="009B7591" w:rsidP="00377A29">
      <w:pPr>
        <w:pStyle w:val="Ttulo"/>
        <w:spacing w:line="240" w:lineRule="auto"/>
        <w:rPr>
          <w:lang w:val="pt-BR"/>
        </w:rPr>
      </w:pPr>
      <w:sdt>
        <w:sdtPr>
          <w:rPr>
            <w:lang w:val="pt-BR"/>
          </w:rPr>
          <w:alias w:val="Nome da Empresa"/>
          <w:tag w:val=""/>
          <w:id w:val="1501239775"/>
          <w:placeholder>
            <w:docPart w:val="AD8E8723089047FBAAAB4EA9373D3263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7A6689">
            <w:rPr>
              <w:lang w:val="pt-BR"/>
            </w:rPr>
            <w:t>Grupo g5</w:t>
          </w:r>
        </w:sdtContent>
      </w:sdt>
      <w:r w:rsidR="004C0FFF" w:rsidRPr="004C0FFF">
        <w:rPr>
          <w:lang w:val="pt-BR"/>
        </w:rPr>
        <w:br/>
      </w:r>
      <w:r w:rsidR="00FC20A4">
        <w:rPr>
          <w:lang w:val="pt-BR"/>
        </w:rPr>
        <w:t>casos de uso</w:t>
      </w:r>
    </w:p>
    <w:p w14:paraId="0E100054" w14:textId="18571199" w:rsidR="003D0F83" w:rsidRDefault="007A6689" w:rsidP="00377A29">
      <w:pPr>
        <w:pStyle w:val="Subttulo"/>
        <w:spacing w:before="0" w:line="360" w:lineRule="auto"/>
        <w:rPr>
          <w:color w:val="2E74B5" w:themeColor="accent1" w:themeShade="BF"/>
          <w:lang w:val="pt-BR"/>
        </w:rPr>
      </w:pPr>
      <w:r w:rsidRPr="003F41D9">
        <w:rPr>
          <w:color w:val="2E74B5" w:themeColor="accent1" w:themeShade="BF"/>
          <w:lang w:val="pt-BR"/>
        </w:rPr>
        <w:t xml:space="preserve">Sistema de Gerenciamento de Acesso </w:t>
      </w:r>
    </w:p>
    <w:p w14:paraId="748A0B39" w14:textId="69D7C6AC" w:rsidR="00CD0447" w:rsidRDefault="00CD0447" w:rsidP="00377A29">
      <w:pPr>
        <w:spacing w:line="360" w:lineRule="auto"/>
        <w:rPr>
          <w:lang w:val="pt-BR"/>
        </w:rPr>
      </w:pPr>
    </w:p>
    <w:p w14:paraId="576281D6" w14:textId="4D364F9E" w:rsidR="00F36127" w:rsidRPr="00CD0447" w:rsidRDefault="00F36127" w:rsidP="00377A29">
      <w:pPr>
        <w:pStyle w:val="ttulo1"/>
        <w:spacing w:before="0" w:after="0" w:line="360" w:lineRule="auto"/>
        <w:rPr>
          <w:lang w:val="pt-BR"/>
        </w:rPr>
      </w:pPr>
      <w:r>
        <w:rPr>
          <w:lang w:val="pt-BR"/>
        </w:rPr>
        <w:t>integrantes</w:t>
      </w:r>
    </w:p>
    <w:p w14:paraId="15ED9B10" w14:textId="19501EB1" w:rsidR="00F36127" w:rsidRDefault="00F36127" w:rsidP="00377A29">
      <w:pPr>
        <w:spacing w:line="240" w:lineRule="auto"/>
        <w:rPr>
          <w:sz w:val="22"/>
          <w:szCs w:val="24"/>
          <w:lang w:val="pt-BR"/>
        </w:rPr>
      </w:pPr>
      <w:r>
        <w:rPr>
          <w:sz w:val="22"/>
          <w:szCs w:val="24"/>
          <w:lang w:val="pt-BR"/>
        </w:rPr>
        <w:t xml:space="preserve">Anselmo Alves </w:t>
      </w:r>
      <w:proofErr w:type="spellStart"/>
      <w:r>
        <w:rPr>
          <w:sz w:val="22"/>
          <w:szCs w:val="24"/>
          <w:lang w:val="pt-BR"/>
        </w:rPr>
        <w:t>Matins</w:t>
      </w:r>
      <w:proofErr w:type="spellEnd"/>
      <w:r>
        <w:rPr>
          <w:sz w:val="22"/>
          <w:szCs w:val="24"/>
          <w:lang w:val="pt-BR"/>
        </w:rPr>
        <w:t xml:space="preserve"> </w:t>
      </w:r>
      <w:r>
        <w:rPr>
          <w:sz w:val="22"/>
          <w:szCs w:val="24"/>
          <w:lang w:val="pt-BR"/>
        </w:rPr>
        <w:tab/>
      </w:r>
      <w:r>
        <w:rPr>
          <w:sz w:val="22"/>
          <w:szCs w:val="24"/>
          <w:lang w:val="pt-BR"/>
        </w:rPr>
        <w:tab/>
        <w:t>19206761</w:t>
      </w:r>
    </w:p>
    <w:p w14:paraId="0F214E70" w14:textId="56018832" w:rsidR="00F36127" w:rsidRDefault="00F36127" w:rsidP="00377A29">
      <w:pPr>
        <w:spacing w:line="240" w:lineRule="auto"/>
        <w:rPr>
          <w:sz w:val="22"/>
          <w:szCs w:val="24"/>
          <w:lang w:val="pt-BR"/>
        </w:rPr>
      </w:pPr>
      <w:r>
        <w:rPr>
          <w:sz w:val="22"/>
          <w:szCs w:val="24"/>
          <w:lang w:val="pt-BR"/>
        </w:rPr>
        <w:t xml:space="preserve">Gabriel </w:t>
      </w:r>
      <w:r w:rsidRPr="00F36127">
        <w:rPr>
          <w:sz w:val="22"/>
          <w:szCs w:val="24"/>
          <w:lang w:val="pt-BR"/>
        </w:rPr>
        <w:t>da Costa Silva</w:t>
      </w:r>
      <w:r>
        <w:rPr>
          <w:sz w:val="22"/>
          <w:szCs w:val="24"/>
          <w:lang w:val="pt-BR"/>
        </w:rPr>
        <w:t xml:space="preserve"> </w:t>
      </w:r>
      <w:r>
        <w:rPr>
          <w:sz w:val="22"/>
          <w:szCs w:val="24"/>
          <w:lang w:val="pt-BR"/>
        </w:rPr>
        <w:tab/>
      </w:r>
      <w:r>
        <w:rPr>
          <w:sz w:val="22"/>
          <w:szCs w:val="24"/>
          <w:lang w:val="pt-BR"/>
        </w:rPr>
        <w:tab/>
      </w:r>
      <w:r w:rsidRPr="00F36127">
        <w:rPr>
          <w:sz w:val="22"/>
          <w:szCs w:val="24"/>
          <w:lang w:val="pt-BR"/>
        </w:rPr>
        <w:t>19206716</w:t>
      </w:r>
    </w:p>
    <w:p w14:paraId="6753C245" w14:textId="0262B215" w:rsidR="00F36127" w:rsidRDefault="00F36127" w:rsidP="00377A29">
      <w:pPr>
        <w:spacing w:line="240" w:lineRule="auto"/>
        <w:rPr>
          <w:sz w:val="22"/>
          <w:szCs w:val="24"/>
          <w:lang w:val="pt-BR"/>
        </w:rPr>
      </w:pPr>
      <w:proofErr w:type="spellStart"/>
      <w:r w:rsidRPr="00F36127">
        <w:rPr>
          <w:sz w:val="22"/>
          <w:szCs w:val="24"/>
          <w:lang w:val="pt-BR"/>
        </w:rPr>
        <w:t>Iradelma</w:t>
      </w:r>
      <w:proofErr w:type="spellEnd"/>
      <w:r w:rsidRPr="00F36127">
        <w:rPr>
          <w:sz w:val="22"/>
          <w:szCs w:val="24"/>
          <w:lang w:val="pt-BR"/>
        </w:rPr>
        <w:t xml:space="preserve"> Maria Ferreira de Lima</w:t>
      </w:r>
      <w:r>
        <w:rPr>
          <w:sz w:val="22"/>
          <w:szCs w:val="24"/>
          <w:lang w:val="pt-BR"/>
        </w:rPr>
        <w:t xml:space="preserve"> </w:t>
      </w:r>
      <w:r>
        <w:rPr>
          <w:sz w:val="22"/>
          <w:szCs w:val="24"/>
          <w:lang w:val="pt-BR"/>
        </w:rPr>
        <w:tab/>
      </w:r>
      <w:r w:rsidRPr="00F36127">
        <w:rPr>
          <w:sz w:val="22"/>
          <w:szCs w:val="24"/>
          <w:lang w:val="pt-BR"/>
        </w:rPr>
        <w:t>19209941</w:t>
      </w:r>
    </w:p>
    <w:p w14:paraId="724CD903" w14:textId="7AD1BA1B" w:rsidR="00F36127" w:rsidRDefault="00F36127" w:rsidP="00377A29">
      <w:pPr>
        <w:spacing w:line="240" w:lineRule="auto"/>
        <w:rPr>
          <w:sz w:val="22"/>
          <w:szCs w:val="24"/>
          <w:lang w:val="pt-BR"/>
        </w:rPr>
      </w:pPr>
      <w:r>
        <w:rPr>
          <w:sz w:val="22"/>
          <w:szCs w:val="24"/>
          <w:lang w:val="pt-BR"/>
        </w:rPr>
        <w:t xml:space="preserve">Juliane Midori Toda </w:t>
      </w:r>
      <w:r>
        <w:rPr>
          <w:sz w:val="22"/>
          <w:szCs w:val="24"/>
          <w:lang w:val="pt-BR"/>
        </w:rPr>
        <w:tab/>
      </w:r>
      <w:r>
        <w:rPr>
          <w:sz w:val="22"/>
          <w:szCs w:val="24"/>
          <w:lang w:val="pt-BR"/>
        </w:rPr>
        <w:tab/>
      </w:r>
      <w:r>
        <w:rPr>
          <w:sz w:val="22"/>
          <w:szCs w:val="24"/>
          <w:lang w:val="pt-BR"/>
        </w:rPr>
        <w:tab/>
        <w:t>21119823</w:t>
      </w:r>
    </w:p>
    <w:p w14:paraId="43FAF5A5" w14:textId="31B61D3B" w:rsidR="00F36127" w:rsidRDefault="00F36127" w:rsidP="00377A29">
      <w:pPr>
        <w:spacing w:line="240" w:lineRule="auto"/>
        <w:rPr>
          <w:sz w:val="22"/>
          <w:szCs w:val="24"/>
          <w:lang w:val="pt-BR"/>
        </w:rPr>
      </w:pPr>
      <w:r w:rsidRPr="00F36127">
        <w:rPr>
          <w:sz w:val="22"/>
          <w:szCs w:val="24"/>
          <w:lang w:val="pt-BR"/>
        </w:rPr>
        <w:t xml:space="preserve">Vitor </w:t>
      </w:r>
      <w:proofErr w:type="spellStart"/>
      <w:r w:rsidRPr="00F36127">
        <w:rPr>
          <w:sz w:val="22"/>
          <w:szCs w:val="24"/>
          <w:lang w:val="pt-BR"/>
        </w:rPr>
        <w:t>Luis</w:t>
      </w:r>
      <w:proofErr w:type="spellEnd"/>
      <w:r w:rsidRPr="00F36127">
        <w:rPr>
          <w:sz w:val="22"/>
          <w:szCs w:val="24"/>
          <w:lang w:val="pt-BR"/>
        </w:rPr>
        <w:t xml:space="preserve"> dos Santos Silva</w:t>
      </w:r>
      <w:r>
        <w:rPr>
          <w:sz w:val="22"/>
          <w:szCs w:val="24"/>
          <w:lang w:val="pt-BR"/>
        </w:rPr>
        <w:t xml:space="preserve"> </w:t>
      </w:r>
      <w:r>
        <w:rPr>
          <w:sz w:val="22"/>
          <w:szCs w:val="24"/>
          <w:lang w:val="pt-BR"/>
        </w:rPr>
        <w:tab/>
      </w:r>
      <w:r>
        <w:rPr>
          <w:sz w:val="22"/>
          <w:szCs w:val="24"/>
          <w:lang w:val="pt-BR"/>
        </w:rPr>
        <w:tab/>
      </w:r>
      <w:r w:rsidRPr="00F36127">
        <w:rPr>
          <w:sz w:val="22"/>
          <w:szCs w:val="24"/>
          <w:lang w:val="pt-BR"/>
        </w:rPr>
        <w:t>19115012</w:t>
      </w:r>
    </w:p>
    <w:p w14:paraId="0BA1303E" w14:textId="4811AD48" w:rsidR="00F36127" w:rsidRPr="00CD0447" w:rsidRDefault="00F36127" w:rsidP="00377A29">
      <w:pPr>
        <w:spacing w:line="360" w:lineRule="auto"/>
        <w:rPr>
          <w:lang w:val="pt-BR"/>
        </w:rPr>
      </w:pPr>
    </w:p>
    <w:p w14:paraId="44343F10" w14:textId="146FD1BF" w:rsidR="00CD0447" w:rsidRPr="00CD0447" w:rsidRDefault="00FC20A4" w:rsidP="00377A29">
      <w:pPr>
        <w:pStyle w:val="ttulo1"/>
        <w:spacing w:before="0" w:after="0" w:line="360" w:lineRule="auto"/>
        <w:rPr>
          <w:lang w:val="pt-BR"/>
        </w:rPr>
      </w:pPr>
      <w:r>
        <w:rPr>
          <w:lang w:val="pt-BR"/>
        </w:rPr>
        <w:t>diagrama de caso de uso</w:t>
      </w:r>
    </w:p>
    <w:p w14:paraId="0F8E30D1" w14:textId="2ED8F5B2" w:rsidR="00500A74" w:rsidRDefault="00F435D8" w:rsidP="00377A29">
      <w:pPr>
        <w:spacing w:after="0" w:line="360" w:lineRule="auto"/>
        <w:rPr>
          <w:sz w:val="22"/>
          <w:szCs w:val="24"/>
          <w:lang w:val="pt-BR"/>
        </w:rPr>
      </w:pPr>
      <w:r w:rsidRPr="00F435D8">
        <w:rPr>
          <w:noProof/>
          <w:sz w:val="22"/>
          <w:szCs w:val="24"/>
          <w:lang w:val="pt-BR"/>
        </w:rPr>
        <w:drawing>
          <wp:inline distT="0" distB="0" distL="0" distR="0" wp14:anchorId="54567AC4" wp14:editId="2D4ED149">
            <wp:extent cx="5732145" cy="4225290"/>
            <wp:effectExtent l="0" t="0" r="190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BC6F" w14:textId="079C71F8" w:rsidR="00500A74" w:rsidRPr="004C0FFF" w:rsidRDefault="00FC20A4" w:rsidP="00377A29">
      <w:pPr>
        <w:pStyle w:val="ttulo1"/>
        <w:spacing w:before="0" w:after="0" w:line="360" w:lineRule="auto"/>
        <w:rPr>
          <w:lang w:val="pt-BR"/>
        </w:rPr>
      </w:pPr>
      <w:r>
        <w:rPr>
          <w:lang w:val="pt-BR"/>
        </w:rPr>
        <w:lastRenderedPageBreak/>
        <w:t>atores e casos de uso</w:t>
      </w:r>
    </w:p>
    <w:tbl>
      <w:tblPr>
        <w:tblStyle w:val="Tabeladepropostas"/>
        <w:tblW w:w="0" w:type="auto"/>
        <w:tblLook w:val="04A0" w:firstRow="1" w:lastRow="0" w:firstColumn="1" w:lastColumn="0" w:noHBand="0" w:noVBand="1"/>
      </w:tblPr>
      <w:tblGrid>
        <w:gridCol w:w="1838"/>
        <w:gridCol w:w="3944"/>
        <w:gridCol w:w="3235"/>
      </w:tblGrid>
      <w:tr w:rsidR="00DA6087" w14:paraId="122997BB" w14:textId="77777777" w:rsidTr="00EA2E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14:paraId="00102056" w14:textId="5684F301" w:rsidR="00DA6087" w:rsidRPr="00EA2ECD" w:rsidRDefault="00DA6087" w:rsidP="00377A29">
            <w:pPr>
              <w:spacing w:after="0" w:line="360" w:lineRule="auto"/>
              <w:rPr>
                <w:color w:val="1F4E79" w:themeColor="accent1" w:themeShade="80"/>
                <w:sz w:val="22"/>
                <w:szCs w:val="24"/>
                <w:lang w:val="pt-BR"/>
              </w:rPr>
            </w:pPr>
            <w:r w:rsidRPr="00EA2ECD">
              <w:rPr>
                <w:color w:val="1F4E79" w:themeColor="accent1" w:themeShade="80"/>
                <w:sz w:val="22"/>
                <w:szCs w:val="24"/>
                <w:lang w:val="pt-BR"/>
              </w:rPr>
              <w:t>Ator</w:t>
            </w:r>
          </w:p>
        </w:tc>
        <w:tc>
          <w:tcPr>
            <w:tcW w:w="3944" w:type="dxa"/>
          </w:tcPr>
          <w:p w14:paraId="3DC28BA0" w14:textId="7CB71E22" w:rsidR="00DA6087" w:rsidRPr="00EA2ECD" w:rsidRDefault="00DA6087" w:rsidP="00377A29">
            <w:pPr>
              <w:spacing w:after="0" w:line="360" w:lineRule="auto"/>
              <w:rPr>
                <w:color w:val="1F4E79" w:themeColor="accent1" w:themeShade="80"/>
                <w:sz w:val="22"/>
                <w:szCs w:val="24"/>
                <w:lang w:val="pt-BR"/>
              </w:rPr>
            </w:pPr>
            <w:r w:rsidRPr="00EA2ECD">
              <w:rPr>
                <w:color w:val="1F4E79" w:themeColor="accent1" w:themeShade="80"/>
                <w:sz w:val="22"/>
                <w:szCs w:val="24"/>
                <w:lang w:val="pt-BR"/>
              </w:rPr>
              <w:t>Descrição</w:t>
            </w:r>
          </w:p>
        </w:tc>
        <w:tc>
          <w:tcPr>
            <w:tcW w:w="3235" w:type="dxa"/>
          </w:tcPr>
          <w:p w14:paraId="05B52A6F" w14:textId="7A75EBF2" w:rsidR="00DA6087" w:rsidRPr="00EA2ECD" w:rsidRDefault="00DA6087" w:rsidP="00377A29">
            <w:pPr>
              <w:spacing w:after="0" w:line="360" w:lineRule="auto"/>
              <w:rPr>
                <w:color w:val="1F4E79" w:themeColor="accent1" w:themeShade="80"/>
                <w:sz w:val="22"/>
                <w:szCs w:val="24"/>
                <w:lang w:val="pt-BR"/>
              </w:rPr>
            </w:pPr>
            <w:r w:rsidRPr="00EA2ECD">
              <w:rPr>
                <w:color w:val="1F4E79" w:themeColor="accent1" w:themeShade="80"/>
                <w:sz w:val="22"/>
                <w:szCs w:val="24"/>
                <w:lang w:val="pt-BR"/>
              </w:rPr>
              <w:t>Casos de uso</w:t>
            </w:r>
            <w:r w:rsidR="000A13BA" w:rsidRPr="00EA2ECD">
              <w:rPr>
                <w:color w:val="1F4E79" w:themeColor="accent1" w:themeShade="80"/>
                <w:sz w:val="22"/>
                <w:szCs w:val="24"/>
                <w:lang w:val="pt-BR"/>
              </w:rPr>
              <w:t xml:space="preserve"> Primários</w:t>
            </w:r>
          </w:p>
        </w:tc>
      </w:tr>
      <w:tr w:rsidR="00DA6087" w14:paraId="67E0ECF4" w14:textId="77777777" w:rsidTr="00EA2ECD">
        <w:tc>
          <w:tcPr>
            <w:tcW w:w="1838" w:type="dxa"/>
          </w:tcPr>
          <w:p w14:paraId="60AE92EE" w14:textId="71E2DF08" w:rsidR="00DA6087" w:rsidRPr="00EA2ECD" w:rsidRDefault="00DA6087" w:rsidP="00377A29">
            <w:pPr>
              <w:spacing w:after="0"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Administrador do sistema</w:t>
            </w:r>
          </w:p>
        </w:tc>
        <w:tc>
          <w:tcPr>
            <w:tcW w:w="3944" w:type="dxa"/>
          </w:tcPr>
          <w:p w14:paraId="4040168D" w14:textId="0F55635D" w:rsidR="00FE6ABE" w:rsidRDefault="00C65288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Ator</w:t>
            </w:r>
            <w:r w:rsidR="00DA6087">
              <w:rPr>
                <w:sz w:val="22"/>
                <w:szCs w:val="24"/>
                <w:lang w:val="pt-BR"/>
              </w:rPr>
              <w:t xml:space="preserve"> com alçada para determinar quem deve ter acesso as áreas restritas e monitorar o histórico de acessos de todos os </w:t>
            </w:r>
            <w:r>
              <w:rPr>
                <w:sz w:val="22"/>
                <w:szCs w:val="24"/>
                <w:lang w:val="pt-BR"/>
              </w:rPr>
              <w:t>perfis</w:t>
            </w:r>
            <w:r w:rsidR="00DA6087">
              <w:rPr>
                <w:sz w:val="22"/>
                <w:szCs w:val="24"/>
                <w:lang w:val="pt-BR"/>
              </w:rPr>
              <w:t xml:space="preserve"> cadastrados no sistema. Deve acesso total ao sistema</w:t>
            </w:r>
            <w:r>
              <w:rPr>
                <w:sz w:val="22"/>
                <w:szCs w:val="24"/>
                <w:lang w:val="pt-BR"/>
              </w:rPr>
              <w:t>.</w:t>
            </w:r>
          </w:p>
        </w:tc>
        <w:tc>
          <w:tcPr>
            <w:tcW w:w="3235" w:type="dxa"/>
          </w:tcPr>
          <w:p w14:paraId="53CDBFD5" w14:textId="6660509D" w:rsidR="00DA6087" w:rsidRDefault="005D6E12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sz w:val="22"/>
                <w:szCs w:val="24"/>
                <w:lang w:val="pt-BR"/>
              </w:rPr>
              <w:t>CU</w:t>
            </w:r>
            <w:r w:rsidR="000A13BA" w:rsidRPr="00EA2ECD">
              <w:rPr>
                <w:b/>
                <w:bCs/>
                <w:sz w:val="22"/>
                <w:szCs w:val="24"/>
                <w:lang w:val="pt-BR"/>
              </w:rPr>
              <w:t>1</w:t>
            </w:r>
            <w:r w:rsidRPr="00EA2ECD">
              <w:rPr>
                <w:b/>
                <w:bCs/>
                <w:sz w:val="22"/>
                <w:szCs w:val="24"/>
                <w:lang w:val="pt-BR"/>
              </w:rPr>
              <w:t>01</w:t>
            </w:r>
            <w:r>
              <w:rPr>
                <w:sz w:val="22"/>
                <w:szCs w:val="24"/>
                <w:lang w:val="pt-BR"/>
              </w:rPr>
              <w:t xml:space="preserve"> - </w:t>
            </w:r>
            <w:r w:rsidR="002E23E3" w:rsidRPr="002E23E3">
              <w:rPr>
                <w:sz w:val="22"/>
                <w:szCs w:val="24"/>
                <w:highlight w:val="yellow"/>
                <w:lang w:val="pt-BR"/>
              </w:rPr>
              <w:t>Manter</w:t>
            </w:r>
            <w:r w:rsidR="00DA6087">
              <w:rPr>
                <w:sz w:val="22"/>
                <w:szCs w:val="24"/>
                <w:lang w:val="pt-BR"/>
              </w:rPr>
              <w:t xml:space="preserve"> </w:t>
            </w:r>
            <w:r>
              <w:rPr>
                <w:sz w:val="22"/>
                <w:szCs w:val="24"/>
                <w:lang w:val="pt-BR"/>
              </w:rPr>
              <w:t xml:space="preserve">dados </w:t>
            </w:r>
            <w:r w:rsidR="00DA6087">
              <w:rPr>
                <w:sz w:val="22"/>
                <w:szCs w:val="24"/>
                <w:lang w:val="pt-BR"/>
              </w:rPr>
              <w:t>cadastr</w:t>
            </w:r>
            <w:r>
              <w:rPr>
                <w:sz w:val="22"/>
                <w:szCs w:val="24"/>
                <w:lang w:val="pt-BR"/>
              </w:rPr>
              <w:t>ais</w:t>
            </w:r>
            <w:r w:rsidR="00DA6087">
              <w:rPr>
                <w:sz w:val="22"/>
                <w:szCs w:val="24"/>
                <w:lang w:val="pt-BR"/>
              </w:rPr>
              <w:t xml:space="preserve"> dos Colaboradores contratados</w:t>
            </w:r>
          </w:p>
          <w:p w14:paraId="369EF2D8" w14:textId="4F473140" w:rsidR="005D6E12" w:rsidRDefault="005D6E12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sz w:val="22"/>
                <w:szCs w:val="24"/>
                <w:lang w:val="pt-BR"/>
              </w:rPr>
              <w:t>CU</w:t>
            </w:r>
            <w:r w:rsidR="000A13BA" w:rsidRPr="00EA2ECD">
              <w:rPr>
                <w:b/>
                <w:bCs/>
                <w:sz w:val="22"/>
                <w:szCs w:val="24"/>
                <w:lang w:val="pt-BR"/>
              </w:rPr>
              <w:t>1</w:t>
            </w:r>
            <w:r w:rsidRPr="00EA2ECD">
              <w:rPr>
                <w:b/>
                <w:bCs/>
                <w:sz w:val="22"/>
                <w:szCs w:val="24"/>
                <w:lang w:val="pt-BR"/>
              </w:rPr>
              <w:t>02</w:t>
            </w:r>
            <w:r>
              <w:rPr>
                <w:sz w:val="22"/>
                <w:szCs w:val="24"/>
                <w:lang w:val="pt-BR"/>
              </w:rPr>
              <w:t xml:space="preserve"> - </w:t>
            </w:r>
            <w:r w:rsidRPr="002E23E3">
              <w:rPr>
                <w:sz w:val="22"/>
                <w:szCs w:val="24"/>
                <w:highlight w:val="yellow"/>
                <w:lang w:val="pt-BR"/>
              </w:rPr>
              <w:t>Gerenciar</w:t>
            </w:r>
            <w:r>
              <w:rPr>
                <w:sz w:val="22"/>
                <w:szCs w:val="24"/>
                <w:lang w:val="pt-BR"/>
              </w:rPr>
              <w:t xml:space="preserve"> dados cadastrais </w:t>
            </w:r>
            <w:r w:rsidR="00A374D0">
              <w:rPr>
                <w:sz w:val="22"/>
                <w:szCs w:val="24"/>
                <w:lang w:val="pt-BR"/>
              </w:rPr>
              <w:t>das áreas restritas</w:t>
            </w:r>
          </w:p>
          <w:p w14:paraId="042B9D70" w14:textId="4F712D8D" w:rsidR="005D6E12" w:rsidRDefault="005D6E12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sz w:val="22"/>
                <w:szCs w:val="24"/>
                <w:lang w:val="pt-BR"/>
              </w:rPr>
              <w:t>CU</w:t>
            </w:r>
            <w:r w:rsidR="000A13BA" w:rsidRPr="00EA2ECD">
              <w:rPr>
                <w:b/>
                <w:bCs/>
                <w:sz w:val="22"/>
                <w:szCs w:val="24"/>
                <w:lang w:val="pt-BR"/>
              </w:rPr>
              <w:t>1</w:t>
            </w:r>
            <w:r w:rsidRPr="00EA2ECD">
              <w:rPr>
                <w:b/>
                <w:bCs/>
                <w:sz w:val="22"/>
                <w:szCs w:val="24"/>
                <w:lang w:val="pt-BR"/>
              </w:rPr>
              <w:t>03</w:t>
            </w:r>
            <w:r>
              <w:rPr>
                <w:sz w:val="22"/>
                <w:szCs w:val="24"/>
                <w:lang w:val="pt-BR"/>
              </w:rPr>
              <w:t xml:space="preserve"> - Gerenciar dados cadastrais d</w:t>
            </w:r>
            <w:r w:rsidR="00643F67">
              <w:rPr>
                <w:sz w:val="22"/>
                <w:szCs w:val="24"/>
                <w:lang w:val="pt-BR"/>
              </w:rPr>
              <w:t>os perfis de acesso</w:t>
            </w:r>
            <w:r>
              <w:rPr>
                <w:sz w:val="22"/>
                <w:szCs w:val="24"/>
                <w:lang w:val="pt-BR"/>
              </w:rPr>
              <w:t xml:space="preserve"> </w:t>
            </w:r>
          </w:p>
          <w:p w14:paraId="24478C5F" w14:textId="1135D070" w:rsidR="000A13BA" w:rsidRDefault="005D6E12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sz w:val="22"/>
                <w:szCs w:val="24"/>
                <w:lang w:val="pt-BR"/>
              </w:rPr>
              <w:t>CU</w:t>
            </w:r>
            <w:r w:rsidR="000A13BA" w:rsidRPr="00EA2ECD">
              <w:rPr>
                <w:b/>
                <w:bCs/>
                <w:sz w:val="22"/>
                <w:szCs w:val="24"/>
                <w:lang w:val="pt-BR"/>
              </w:rPr>
              <w:t>1</w:t>
            </w:r>
            <w:r w:rsidRPr="00EA2ECD">
              <w:rPr>
                <w:b/>
                <w:bCs/>
                <w:sz w:val="22"/>
                <w:szCs w:val="24"/>
                <w:lang w:val="pt-BR"/>
              </w:rPr>
              <w:t>0</w:t>
            </w:r>
            <w:r w:rsidR="00826919" w:rsidRPr="00EA2ECD">
              <w:rPr>
                <w:b/>
                <w:bCs/>
                <w:sz w:val="22"/>
                <w:szCs w:val="24"/>
                <w:lang w:val="pt-BR"/>
              </w:rPr>
              <w:t>5</w:t>
            </w:r>
            <w:r>
              <w:rPr>
                <w:sz w:val="22"/>
                <w:szCs w:val="24"/>
                <w:lang w:val="pt-BR"/>
              </w:rPr>
              <w:t xml:space="preserve"> - </w:t>
            </w:r>
            <w:r w:rsidR="00DA6087">
              <w:rPr>
                <w:sz w:val="22"/>
                <w:szCs w:val="24"/>
                <w:lang w:val="pt-BR"/>
              </w:rPr>
              <w:t>Gerar relatórios</w:t>
            </w:r>
          </w:p>
        </w:tc>
      </w:tr>
      <w:tr w:rsidR="00DA6087" w14:paraId="259FB8C3" w14:textId="77777777" w:rsidTr="00EA2ECD">
        <w:tc>
          <w:tcPr>
            <w:tcW w:w="1838" w:type="dxa"/>
          </w:tcPr>
          <w:p w14:paraId="3AEF41AE" w14:textId="564B93DA" w:rsidR="00DA6087" w:rsidRPr="00EA2ECD" w:rsidRDefault="00DA6087" w:rsidP="00377A29">
            <w:pPr>
              <w:spacing w:after="0"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Recepcionista predial</w:t>
            </w:r>
          </w:p>
        </w:tc>
        <w:tc>
          <w:tcPr>
            <w:tcW w:w="3944" w:type="dxa"/>
          </w:tcPr>
          <w:p w14:paraId="697B1C34" w14:textId="77777777" w:rsidR="00DA6087" w:rsidRDefault="00C65288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Ator posicionado na entrada da empresa e que recepciona visitantes e pessoas não cadastradas.</w:t>
            </w:r>
          </w:p>
          <w:p w14:paraId="2F7A9E00" w14:textId="6A8F8B6D" w:rsidR="00C65288" w:rsidRDefault="00C65288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Deve realizar o cadastro de visitante mediante autorização.</w:t>
            </w:r>
          </w:p>
        </w:tc>
        <w:tc>
          <w:tcPr>
            <w:tcW w:w="3235" w:type="dxa"/>
          </w:tcPr>
          <w:p w14:paraId="07B77F6A" w14:textId="437D1999" w:rsidR="00DA6087" w:rsidRDefault="005D6E12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sz w:val="22"/>
                <w:szCs w:val="24"/>
                <w:lang w:val="pt-BR"/>
              </w:rPr>
              <w:t>CU</w:t>
            </w:r>
            <w:r w:rsidR="000A13BA" w:rsidRPr="00EA2ECD">
              <w:rPr>
                <w:b/>
                <w:bCs/>
                <w:sz w:val="22"/>
                <w:szCs w:val="24"/>
                <w:lang w:val="pt-BR"/>
              </w:rPr>
              <w:t>1</w:t>
            </w:r>
            <w:r w:rsidRPr="00EA2ECD">
              <w:rPr>
                <w:b/>
                <w:bCs/>
                <w:sz w:val="22"/>
                <w:szCs w:val="24"/>
                <w:lang w:val="pt-BR"/>
              </w:rPr>
              <w:t>0</w:t>
            </w:r>
            <w:r w:rsidR="00826919" w:rsidRPr="00EA2ECD">
              <w:rPr>
                <w:b/>
                <w:bCs/>
                <w:sz w:val="22"/>
                <w:szCs w:val="24"/>
                <w:lang w:val="pt-BR"/>
              </w:rPr>
              <w:t>4</w:t>
            </w:r>
            <w:r>
              <w:rPr>
                <w:sz w:val="22"/>
                <w:szCs w:val="24"/>
                <w:lang w:val="pt-BR"/>
              </w:rPr>
              <w:t xml:space="preserve"> - </w:t>
            </w:r>
            <w:r w:rsidR="00DA6087">
              <w:rPr>
                <w:sz w:val="22"/>
                <w:szCs w:val="24"/>
                <w:lang w:val="pt-BR"/>
              </w:rPr>
              <w:t>Cadastr</w:t>
            </w:r>
            <w:r>
              <w:rPr>
                <w:sz w:val="22"/>
                <w:szCs w:val="24"/>
                <w:lang w:val="pt-BR"/>
              </w:rPr>
              <w:t>ar</w:t>
            </w:r>
            <w:r w:rsidR="00DA6087">
              <w:rPr>
                <w:sz w:val="22"/>
                <w:szCs w:val="24"/>
                <w:lang w:val="pt-BR"/>
              </w:rPr>
              <w:t xml:space="preserve"> visitantes </w:t>
            </w:r>
          </w:p>
        </w:tc>
      </w:tr>
      <w:tr w:rsidR="00DA6087" w14:paraId="36785763" w14:textId="77777777" w:rsidTr="00EA2ECD">
        <w:tc>
          <w:tcPr>
            <w:tcW w:w="1838" w:type="dxa"/>
          </w:tcPr>
          <w:p w14:paraId="2569377D" w14:textId="558479D2" w:rsidR="00DA6087" w:rsidRPr="00EA2ECD" w:rsidRDefault="00DA6087" w:rsidP="00377A29">
            <w:pPr>
              <w:spacing w:after="0"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Colaborador contratado</w:t>
            </w:r>
          </w:p>
        </w:tc>
        <w:tc>
          <w:tcPr>
            <w:tcW w:w="3944" w:type="dxa"/>
          </w:tcPr>
          <w:p w14:paraId="06C06F5E" w14:textId="3206384A" w:rsidR="00DA6087" w:rsidRDefault="00C65288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Ator </w:t>
            </w:r>
            <w:r w:rsidR="00EB4FF1">
              <w:rPr>
                <w:sz w:val="22"/>
                <w:szCs w:val="24"/>
                <w:lang w:val="pt-BR"/>
              </w:rPr>
              <w:t xml:space="preserve">que trabalha no local e que </w:t>
            </w:r>
            <w:r>
              <w:rPr>
                <w:sz w:val="22"/>
                <w:szCs w:val="24"/>
                <w:lang w:val="pt-BR"/>
              </w:rPr>
              <w:t>terá a posse de um cartão de acesso do sistema e o utilizará para poder circular pelas áreas restritas.</w:t>
            </w:r>
          </w:p>
        </w:tc>
        <w:tc>
          <w:tcPr>
            <w:tcW w:w="3235" w:type="dxa"/>
          </w:tcPr>
          <w:p w14:paraId="50826C0F" w14:textId="5CD788FF" w:rsidR="000A13BA" w:rsidRDefault="005D6E12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sz w:val="22"/>
                <w:szCs w:val="24"/>
                <w:lang w:val="pt-BR"/>
              </w:rPr>
              <w:t>CU</w:t>
            </w:r>
            <w:r w:rsidR="000A13BA" w:rsidRPr="00EA2ECD">
              <w:rPr>
                <w:b/>
                <w:bCs/>
                <w:sz w:val="22"/>
                <w:szCs w:val="24"/>
                <w:lang w:val="pt-BR"/>
              </w:rPr>
              <w:t>1</w:t>
            </w:r>
            <w:r w:rsidRPr="00EA2ECD">
              <w:rPr>
                <w:b/>
                <w:bCs/>
                <w:sz w:val="22"/>
                <w:szCs w:val="24"/>
                <w:lang w:val="pt-BR"/>
              </w:rPr>
              <w:t>0</w:t>
            </w:r>
            <w:r w:rsidR="002F636B" w:rsidRPr="00EA2ECD">
              <w:rPr>
                <w:b/>
                <w:bCs/>
                <w:sz w:val="22"/>
                <w:szCs w:val="24"/>
                <w:lang w:val="pt-BR"/>
              </w:rPr>
              <w:t>6</w:t>
            </w:r>
            <w:r>
              <w:rPr>
                <w:sz w:val="22"/>
                <w:szCs w:val="24"/>
                <w:lang w:val="pt-BR"/>
              </w:rPr>
              <w:t xml:space="preserve"> - </w:t>
            </w:r>
            <w:r w:rsidR="00DA6087">
              <w:rPr>
                <w:sz w:val="22"/>
                <w:szCs w:val="24"/>
                <w:lang w:val="pt-BR"/>
              </w:rPr>
              <w:t>Registr</w:t>
            </w:r>
            <w:r>
              <w:rPr>
                <w:sz w:val="22"/>
                <w:szCs w:val="24"/>
                <w:lang w:val="pt-BR"/>
              </w:rPr>
              <w:t>ar</w:t>
            </w:r>
            <w:r w:rsidR="00DA6087">
              <w:rPr>
                <w:sz w:val="22"/>
                <w:szCs w:val="24"/>
                <w:lang w:val="pt-BR"/>
              </w:rPr>
              <w:t xml:space="preserve"> Entrada/Saída</w:t>
            </w:r>
          </w:p>
        </w:tc>
      </w:tr>
      <w:tr w:rsidR="00DA6087" w14:paraId="37903567" w14:textId="77777777" w:rsidTr="00EA2ECD">
        <w:tc>
          <w:tcPr>
            <w:tcW w:w="1838" w:type="dxa"/>
          </w:tcPr>
          <w:p w14:paraId="69D38F3E" w14:textId="27183A20" w:rsidR="00DA6087" w:rsidRPr="00EA2ECD" w:rsidRDefault="00C65288" w:rsidP="00377A29">
            <w:pPr>
              <w:spacing w:after="0"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Visitante</w:t>
            </w:r>
          </w:p>
        </w:tc>
        <w:tc>
          <w:tcPr>
            <w:tcW w:w="3944" w:type="dxa"/>
          </w:tcPr>
          <w:p w14:paraId="1E892EBF" w14:textId="2C95D578" w:rsidR="00DA6087" w:rsidRDefault="00C65288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Ator com acesso temporário a determinados locais da empresa. </w:t>
            </w:r>
          </w:p>
        </w:tc>
        <w:tc>
          <w:tcPr>
            <w:tcW w:w="3235" w:type="dxa"/>
          </w:tcPr>
          <w:p w14:paraId="742B2DFD" w14:textId="11B88370" w:rsidR="000A13BA" w:rsidRDefault="005D6E12" w:rsidP="00377A29">
            <w:pPr>
              <w:spacing w:after="0" w:line="360" w:lineRule="auto"/>
              <w:rPr>
                <w:sz w:val="22"/>
                <w:szCs w:val="24"/>
                <w:lang w:val="pt-BR"/>
              </w:rPr>
            </w:pPr>
            <w:r w:rsidRPr="00EA2ECD">
              <w:rPr>
                <w:b/>
                <w:bCs/>
                <w:sz w:val="22"/>
                <w:szCs w:val="24"/>
                <w:lang w:val="pt-BR"/>
              </w:rPr>
              <w:t>CU</w:t>
            </w:r>
            <w:r w:rsidR="000A13BA" w:rsidRPr="00EA2ECD">
              <w:rPr>
                <w:b/>
                <w:bCs/>
                <w:sz w:val="22"/>
                <w:szCs w:val="24"/>
                <w:lang w:val="pt-BR"/>
              </w:rPr>
              <w:t>1</w:t>
            </w:r>
            <w:r w:rsidRPr="00EA2ECD">
              <w:rPr>
                <w:b/>
                <w:bCs/>
                <w:sz w:val="22"/>
                <w:szCs w:val="24"/>
                <w:lang w:val="pt-BR"/>
              </w:rPr>
              <w:t>0</w:t>
            </w:r>
            <w:r w:rsidR="002F636B" w:rsidRPr="00EA2ECD">
              <w:rPr>
                <w:b/>
                <w:bCs/>
                <w:sz w:val="22"/>
                <w:szCs w:val="24"/>
                <w:lang w:val="pt-BR"/>
              </w:rPr>
              <w:t>6</w:t>
            </w:r>
            <w:r>
              <w:rPr>
                <w:sz w:val="22"/>
                <w:szCs w:val="24"/>
                <w:lang w:val="pt-BR"/>
              </w:rPr>
              <w:t xml:space="preserve"> - </w:t>
            </w:r>
            <w:r w:rsidR="00C65288">
              <w:rPr>
                <w:sz w:val="22"/>
                <w:szCs w:val="24"/>
                <w:lang w:val="pt-BR"/>
              </w:rPr>
              <w:t>Registr</w:t>
            </w:r>
            <w:r>
              <w:rPr>
                <w:sz w:val="22"/>
                <w:szCs w:val="24"/>
                <w:lang w:val="pt-BR"/>
              </w:rPr>
              <w:t>ar</w:t>
            </w:r>
            <w:r w:rsidR="00C65288">
              <w:rPr>
                <w:sz w:val="22"/>
                <w:szCs w:val="24"/>
                <w:lang w:val="pt-BR"/>
              </w:rPr>
              <w:t xml:space="preserve"> Entrada/Saída</w:t>
            </w:r>
          </w:p>
        </w:tc>
      </w:tr>
    </w:tbl>
    <w:p w14:paraId="7A3C564A" w14:textId="60172A78" w:rsidR="00444324" w:rsidRDefault="00444324" w:rsidP="00377A29">
      <w:pPr>
        <w:spacing w:after="0" w:line="360" w:lineRule="auto"/>
        <w:rPr>
          <w:sz w:val="22"/>
          <w:szCs w:val="24"/>
          <w:lang w:val="pt-BR"/>
        </w:rPr>
      </w:pPr>
    </w:p>
    <w:p w14:paraId="73C515EE" w14:textId="77777777" w:rsidR="005D6E12" w:rsidRPr="007A16E4" w:rsidRDefault="005D6E12" w:rsidP="00377A29">
      <w:pPr>
        <w:spacing w:after="0" w:line="360" w:lineRule="auto"/>
        <w:rPr>
          <w:sz w:val="22"/>
          <w:szCs w:val="24"/>
          <w:lang w:val="pt-BR"/>
        </w:rPr>
      </w:pPr>
    </w:p>
    <w:p w14:paraId="2CA95448" w14:textId="1250DF0D" w:rsidR="00453B0C" w:rsidRDefault="005D6E12" w:rsidP="000A13BA">
      <w:pPr>
        <w:pStyle w:val="ttulo1"/>
        <w:spacing w:before="0" w:after="0" w:line="360" w:lineRule="auto"/>
        <w:rPr>
          <w:lang w:val="pt-BR"/>
        </w:rPr>
      </w:pPr>
      <w:bookmarkStart w:id="0" w:name="_Hlk80616446"/>
      <w:r>
        <w:rPr>
          <w:lang w:val="pt-BR"/>
        </w:rPr>
        <w:t>C</w:t>
      </w:r>
      <w:r w:rsidR="004A4229">
        <w:rPr>
          <w:lang w:val="pt-BR"/>
        </w:rPr>
        <w:t>as</w:t>
      </w:r>
      <w:r>
        <w:rPr>
          <w:lang w:val="pt-BR"/>
        </w:rPr>
        <w:t>os de uso</w:t>
      </w:r>
    </w:p>
    <w:bookmarkEnd w:id="0"/>
    <w:p w14:paraId="25715A1F" w14:textId="77777777" w:rsidR="00A374D0" w:rsidRPr="00A374D0" w:rsidRDefault="00A374D0" w:rsidP="00A374D0">
      <w:pPr>
        <w:rPr>
          <w:lang w:val="pt-BR"/>
        </w:rPr>
      </w:pPr>
    </w:p>
    <w:tbl>
      <w:tblPr>
        <w:tblStyle w:val="Tabeladepropostas"/>
        <w:tblW w:w="0" w:type="auto"/>
        <w:tblLook w:val="04A0" w:firstRow="1" w:lastRow="0" w:firstColumn="1" w:lastColumn="0" w:noHBand="0" w:noVBand="1"/>
      </w:tblPr>
      <w:tblGrid>
        <w:gridCol w:w="2689"/>
        <w:gridCol w:w="6328"/>
      </w:tblGrid>
      <w:tr w:rsidR="000A13BA" w14:paraId="2FB02633" w14:textId="77777777" w:rsidTr="000E6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7" w:type="dxa"/>
            <w:gridSpan w:val="2"/>
          </w:tcPr>
          <w:p w14:paraId="50358159" w14:textId="7201726A" w:rsidR="000A13BA" w:rsidRDefault="000A13BA" w:rsidP="000A13BA">
            <w:pPr>
              <w:spacing w:line="360" w:lineRule="auto"/>
              <w:jc w:val="center"/>
              <w:rPr>
                <w:sz w:val="22"/>
                <w:szCs w:val="24"/>
                <w:lang w:val="pt-BR"/>
              </w:rPr>
            </w:pPr>
            <w:r w:rsidRPr="000A13BA">
              <w:rPr>
                <w:color w:val="1F4E79" w:themeColor="accent1" w:themeShade="80"/>
                <w:sz w:val="22"/>
                <w:szCs w:val="24"/>
                <w:lang w:val="pt-BR"/>
              </w:rPr>
              <w:t>CU101 - Gerenciar dados cadastrais dos Colaboradores contratados</w:t>
            </w:r>
          </w:p>
        </w:tc>
      </w:tr>
      <w:tr w:rsidR="000A13BA" w14:paraId="07BC8130" w14:textId="77777777" w:rsidTr="00EA474D">
        <w:tc>
          <w:tcPr>
            <w:tcW w:w="2689" w:type="dxa"/>
          </w:tcPr>
          <w:p w14:paraId="13B63777" w14:textId="456B2784" w:rsidR="000A13BA" w:rsidRPr="00EA474D" w:rsidRDefault="000A13BA" w:rsidP="00377A29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Objetivo</w:t>
            </w:r>
          </w:p>
        </w:tc>
        <w:tc>
          <w:tcPr>
            <w:tcW w:w="6328" w:type="dxa"/>
          </w:tcPr>
          <w:p w14:paraId="507A87E7" w14:textId="72DF7742" w:rsidR="000A13BA" w:rsidRDefault="00EB4FF1" w:rsidP="00377A29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Permitir adicionar, consultar, alterar e excluir os dados cadastrais de Colaboradores contratados.</w:t>
            </w:r>
          </w:p>
        </w:tc>
      </w:tr>
      <w:tr w:rsidR="000A13BA" w14:paraId="5BA6C521" w14:textId="77777777" w:rsidTr="00EA474D">
        <w:tc>
          <w:tcPr>
            <w:tcW w:w="2689" w:type="dxa"/>
          </w:tcPr>
          <w:p w14:paraId="65B4C0DD" w14:textId="1E67E64E" w:rsidR="000A13BA" w:rsidRPr="00EA474D" w:rsidRDefault="000A13BA" w:rsidP="00377A29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Atores</w:t>
            </w:r>
          </w:p>
        </w:tc>
        <w:tc>
          <w:tcPr>
            <w:tcW w:w="6328" w:type="dxa"/>
          </w:tcPr>
          <w:p w14:paraId="6257C17D" w14:textId="7EB145C6" w:rsidR="000A13BA" w:rsidRDefault="00EB4FF1" w:rsidP="00377A29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Administrador do sistema</w:t>
            </w:r>
          </w:p>
        </w:tc>
      </w:tr>
      <w:tr w:rsidR="000A13BA" w14:paraId="058FA9F3" w14:textId="77777777" w:rsidTr="00EA474D">
        <w:tc>
          <w:tcPr>
            <w:tcW w:w="2689" w:type="dxa"/>
          </w:tcPr>
          <w:p w14:paraId="27E57255" w14:textId="16736D0E" w:rsidR="000A13BA" w:rsidRPr="00EA474D" w:rsidRDefault="00EB4FF1" w:rsidP="00377A29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lastRenderedPageBreak/>
              <w:t>Prioridade</w:t>
            </w:r>
          </w:p>
        </w:tc>
        <w:tc>
          <w:tcPr>
            <w:tcW w:w="6328" w:type="dxa"/>
          </w:tcPr>
          <w:p w14:paraId="285FFD93" w14:textId="3E6A43BF" w:rsidR="000A13BA" w:rsidRDefault="00EB4FF1" w:rsidP="00377A29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Alta</w:t>
            </w:r>
          </w:p>
        </w:tc>
      </w:tr>
      <w:tr w:rsidR="000A13BA" w14:paraId="539B9791" w14:textId="77777777" w:rsidTr="00EA474D">
        <w:tc>
          <w:tcPr>
            <w:tcW w:w="2689" w:type="dxa"/>
          </w:tcPr>
          <w:p w14:paraId="737795EF" w14:textId="1A3C852E" w:rsidR="000A13BA" w:rsidRPr="00EA474D" w:rsidRDefault="00EB4FF1" w:rsidP="00377A29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Pré-condição</w:t>
            </w:r>
          </w:p>
        </w:tc>
        <w:tc>
          <w:tcPr>
            <w:tcW w:w="6328" w:type="dxa"/>
          </w:tcPr>
          <w:p w14:paraId="4DBFD6AD" w14:textId="7C9DB537" w:rsidR="000A13BA" w:rsidRDefault="00EB4FF1" w:rsidP="00377A29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Ter acesso ao </w:t>
            </w:r>
            <w:proofErr w:type="spellStart"/>
            <w:r>
              <w:rPr>
                <w:sz w:val="22"/>
                <w:szCs w:val="24"/>
                <w:lang w:val="pt-BR"/>
              </w:rPr>
              <w:t>backoffice</w:t>
            </w:r>
            <w:proofErr w:type="spellEnd"/>
            <w:r>
              <w:rPr>
                <w:sz w:val="22"/>
                <w:szCs w:val="24"/>
                <w:lang w:val="pt-BR"/>
              </w:rPr>
              <w:t xml:space="preserve"> do sistema (área logada)</w:t>
            </w:r>
          </w:p>
        </w:tc>
      </w:tr>
      <w:tr w:rsidR="00EB4FF1" w14:paraId="733488FB" w14:textId="77777777" w:rsidTr="00EA474D">
        <w:tc>
          <w:tcPr>
            <w:tcW w:w="2689" w:type="dxa"/>
          </w:tcPr>
          <w:p w14:paraId="11127550" w14:textId="674641A6" w:rsidR="00EB4FF1" w:rsidRPr="00EA474D" w:rsidRDefault="00EB4FF1" w:rsidP="00EB4FF1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Condição de entrada</w:t>
            </w:r>
          </w:p>
        </w:tc>
        <w:tc>
          <w:tcPr>
            <w:tcW w:w="6328" w:type="dxa"/>
          </w:tcPr>
          <w:p w14:paraId="0C2B464C" w14:textId="1D687A7F" w:rsidR="00EB4FF1" w:rsidRDefault="00EB4FF1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O usuário deve selecionar a opção Colaboradores e selecionar a ação desejada </w:t>
            </w:r>
            <w:r w:rsidR="00B07F7E">
              <w:rPr>
                <w:sz w:val="22"/>
                <w:szCs w:val="24"/>
                <w:lang w:val="pt-BR"/>
              </w:rPr>
              <w:t>(interface não definida)</w:t>
            </w:r>
          </w:p>
        </w:tc>
      </w:tr>
      <w:tr w:rsidR="00EB4FF1" w14:paraId="30A89D06" w14:textId="77777777" w:rsidTr="00EA474D">
        <w:tc>
          <w:tcPr>
            <w:tcW w:w="2689" w:type="dxa"/>
          </w:tcPr>
          <w:p w14:paraId="5DEC7AF4" w14:textId="0D516502" w:rsidR="00EB4FF1" w:rsidRPr="00EA474D" w:rsidRDefault="00EB4FF1" w:rsidP="00EB4FF1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Fluxo Principal</w:t>
            </w:r>
          </w:p>
        </w:tc>
        <w:tc>
          <w:tcPr>
            <w:tcW w:w="6328" w:type="dxa"/>
          </w:tcPr>
          <w:p w14:paraId="348882F0" w14:textId="77777777" w:rsidR="00EB4FF1" w:rsidRDefault="00B07F7E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1 – Escolher a ação desejada (cadastrar novo ou buscar os dados de um Colaborador) </w:t>
            </w:r>
          </w:p>
          <w:p w14:paraId="503D122C" w14:textId="46904C6D" w:rsidR="00B07F7E" w:rsidRDefault="00B07F7E" w:rsidP="00AA7D1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2a – Caso </w:t>
            </w:r>
            <w:r w:rsidR="00AA7D11">
              <w:rPr>
                <w:sz w:val="22"/>
                <w:szCs w:val="24"/>
                <w:lang w:val="pt-BR"/>
              </w:rPr>
              <w:t>escolha</w:t>
            </w:r>
            <w:r>
              <w:rPr>
                <w:sz w:val="22"/>
                <w:szCs w:val="24"/>
                <w:lang w:val="pt-BR"/>
              </w:rPr>
              <w:t xml:space="preserve"> cadastrar novo, </w:t>
            </w:r>
            <w:r w:rsidR="00AA7D11">
              <w:rPr>
                <w:sz w:val="22"/>
                <w:szCs w:val="24"/>
                <w:lang w:val="pt-BR"/>
              </w:rPr>
              <w:t xml:space="preserve">deve </w:t>
            </w:r>
            <w:r>
              <w:rPr>
                <w:sz w:val="22"/>
                <w:szCs w:val="24"/>
                <w:lang w:val="pt-BR"/>
              </w:rPr>
              <w:t xml:space="preserve">inserir os dados solicitados (a revisar): Nome, CPF, Número de Registro da Empresa, Cargo, </w:t>
            </w:r>
            <w:r w:rsidR="00643F67">
              <w:rPr>
                <w:sz w:val="22"/>
                <w:szCs w:val="24"/>
                <w:lang w:val="pt-BR"/>
              </w:rPr>
              <w:t>Perfil</w:t>
            </w:r>
            <w:r>
              <w:rPr>
                <w:sz w:val="22"/>
                <w:szCs w:val="24"/>
                <w:lang w:val="pt-BR"/>
              </w:rPr>
              <w:t xml:space="preserve"> de acesso</w:t>
            </w:r>
          </w:p>
          <w:p w14:paraId="2E1EB1B2" w14:textId="00F51687" w:rsidR="00AA7D11" w:rsidRDefault="00AA7D11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no botão “Salvar”</w:t>
            </w:r>
          </w:p>
          <w:p w14:paraId="6319F30F" w14:textId="77777777" w:rsidR="00B07F7E" w:rsidRDefault="00B07F7E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2b </w:t>
            </w:r>
            <w:r w:rsidR="00AA7D11">
              <w:rPr>
                <w:sz w:val="22"/>
                <w:szCs w:val="24"/>
                <w:lang w:val="pt-BR"/>
              </w:rPr>
              <w:t>–</w:t>
            </w:r>
            <w:r>
              <w:rPr>
                <w:sz w:val="22"/>
                <w:szCs w:val="24"/>
                <w:lang w:val="pt-BR"/>
              </w:rPr>
              <w:t xml:space="preserve"> </w:t>
            </w:r>
            <w:r w:rsidR="00AA7D11">
              <w:rPr>
                <w:sz w:val="22"/>
                <w:szCs w:val="24"/>
                <w:lang w:val="pt-BR"/>
              </w:rPr>
              <w:t>Caso escolha consultar, deve inserir o Número de Registro ou CPF</w:t>
            </w:r>
          </w:p>
          <w:p w14:paraId="58C622DB" w14:textId="77777777" w:rsidR="00AA7D11" w:rsidRDefault="00AA7D11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no botão “Consultar”</w:t>
            </w:r>
          </w:p>
          <w:p w14:paraId="755F9EC7" w14:textId="0FAF22B6" w:rsidR="00AA7D11" w:rsidRDefault="00AA7D11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Será exibida uma tela com o resultado da consulta</w:t>
            </w:r>
            <w:r w:rsidR="005E4AFF">
              <w:rPr>
                <w:sz w:val="22"/>
                <w:szCs w:val="24"/>
                <w:lang w:val="pt-BR"/>
              </w:rPr>
              <w:t xml:space="preserve"> (a revisar): Nome, CPF, Número de Registro da Empresa, Cargo, Escopo de acesso, Status (ativo ou inativo) </w:t>
            </w:r>
            <w:r>
              <w:rPr>
                <w:sz w:val="22"/>
                <w:szCs w:val="24"/>
                <w:lang w:val="pt-BR"/>
              </w:rPr>
              <w:t xml:space="preserve">e botões com as seguintes opções: </w:t>
            </w:r>
          </w:p>
          <w:p w14:paraId="47FAD935" w14:textId="41E38E85" w:rsidR="00AA7D11" w:rsidRDefault="00AA7D11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Alterar</w:t>
            </w:r>
          </w:p>
          <w:p w14:paraId="51DF5085" w14:textId="2DDAA5B7" w:rsidR="00AA7D11" w:rsidRDefault="00AA7D11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Excluir</w:t>
            </w:r>
          </w:p>
          <w:p w14:paraId="381426C3" w14:textId="638EB14E" w:rsidR="00AA7D11" w:rsidRDefault="00AA7D11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</w:t>
            </w:r>
            <w:r w:rsidR="005E4AFF">
              <w:rPr>
                <w:sz w:val="22"/>
                <w:szCs w:val="24"/>
                <w:lang w:val="pt-BR"/>
              </w:rPr>
              <w:t>Voltar</w:t>
            </w:r>
          </w:p>
          <w:p w14:paraId="105FB5D8" w14:textId="77777777" w:rsidR="00EA474D" w:rsidRDefault="00AA7D11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2c – Caso escolha </w:t>
            </w:r>
            <w:r w:rsidR="005E4AFF">
              <w:rPr>
                <w:sz w:val="22"/>
                <w:szCs w:val="24"/>
                <w:lang w:val="pt-BR"/>
              </w:rPr>
              <w:t>alterar</w:t>
            </w:r>
            <w:r w:rsidR="00EA474D">
              <w:rPr>
                <w:sz w:val="22"/>
                <w:szCs w:val="24"/>
                <w:lang w:val="pt-BR"/>
              </w:rPr>
              <w:t>:</w:t>
            </w:r>
          </w:p>
          <w:p w14:paraId="00466BC8" w14:textId="77777777" w:rsidR="00EA474D" w:rsidRDefault="00EA474D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E</w:t>
            </w:r>
            <w:r w:rsidR="005E4AFF">
              <w:rPr>
                <w:sz w:val="22"/>
                <w:szCs w:val="24"/>
                <w:lang w:val="pt-BR"/>
              </w:rPr>
              <w:t>ditar os campos que deseje alterar</w:t>
            </w:r>
          </w:p>
          <w:p w14:paraId="766DBC8F" w14:textId="478396EB" w:rsidR="00AA7D11" w:rsidRDefault="00EA474D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</w:t>
            </w:r>
            <w:r w:rsidR="005E4AFF">
              <w:rPr>
                <w:sz w:val="22"/>
                <w:szCs w:val="24"/>
                <w:lang w:val="pt-BR"/>
              </w:rPr>
              <w:t>licar na opção “Salvar alterações”</w:t>
            </w:r>
          </w:p>
          <w:p w14:paraId="3F3AD5EE" w14:textId="43794CAB" w:rsidR="005E4AFF" w:rsidRDefault="005E4AFF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2d – Caso escolha excluir:</w:t>
            </w:r>
          </w:p>
          <w:p w14:paraId="1F7F197C" w14:textId="3476930C" w:rsidR="005E4AFF" w:rsidRDefault="005E4AFF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Será exibida um modal solicitando a confirmação da exclusão. </w:t>
            </w:r>
          </w:p>
          <w:p w14:paraId="394AD07E" w14:textId="00C2DC35" w:rsidR="005E4AFF" w:rsidRDefault="005E4AFF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no botão “confirmar”</w:t>
            </w:r>
          </w:p>
          <w:p w14:paraId="79E03AA8" w14:textId="77777777" w:rsidR="00AA7D11" w:rsidRDefault="00EA474D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2e – Caso escolha voltar:</w:t>
            </w:r>
          </w:p>
          <w:p w14:paraId="5435D7E7" w14:textId="78E9F031" w:rsidR="00EA474D" w:rsidRDefault="00EA474D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Será renderizada a tela inicial </w:t>
            </w:r>
          </w:p>
        </w:tc>
      </w:tr>
      <w:tr w:rsidR="00EB4FF1" w14:paraId="5B108C8D" w14:textId="77777777" w:rsidTr="00EA474D">
        <w:tc>
          <w:tcPr>
            <w:tcW w:w="2689" w:type="dxa"/>
          </w:tcPr>
          <w:p w14:paraId="5075B606" w14:textId="069CC031" w:rsidR="00EB4FF1" w:rsidRPr="00EA474D" w:rsidRDefault="00EB4FF1" w:rsidP="00EB4FF1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lastRenderedPageBreak/>
              <w:t>Fluxo Alternativo</w:t>
            </w:r>
          </w:p>
        </w:tc>
        <w:tc>
          <w:tcPr>
            <w:tcW w:w="6328" w:type="dxa"/>
          </w:tcPr>
          <w:p w14:paraId="4ED4F6E5" w14:textId="6EF385F4" w:rsidR="00EB4FF1" w:rsidRDefault="00EA474D" w:rsidP="00EB4FF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Caso o sistema encontre algum problema para executar as funções do fluxo principal, deverá exibir uma mensagem de alerta ao usuário dizendo que a ação não pode ser executada.</w:t>
            </w:r>
          </w:p>
        </w:tc>
      </w:tr>
    </w:tbl>
    <w:p w14:paraId="28458120" w14:textId="399828FD" w:rsidR="000A13BA" w:rsidRDefault="000A13BA" w:rsidP="00377A29">
      <w:pPr>
        <w:spacing w:line="360" w:lineRule="auto"/>
        <w:rPr>
          <w:sz w:val="22"/>
          <w:szCs w:val="24"/>
          <w:lang w:val="pt-BR"/>
        </w:rPr>
      </w:pPr>
    </w:p>
    <w:tbl>
      <w:tblPr>
        <w:tblStyle w:val="Tabeladepropostas"/>
        <w:tblW w:w="0" w:type="auto"/>
        <w:tblLook w:val="04A0" w:firstRow="1" w:lastRow="0" w:firstColumn="1" w:lastColumn="0" w:noHBand="0" w:noVBand="1"/>
      </w:tblPr>
      <w:tblGrid>
        <w:gridCol w:w="2689"/>
        <w:gridCol w:w="6328"/>
      </w:tblGrid>
      <w:tr w:rsidR="00EA474D" w14:paraId="1097661A" w14:textId="77777777" w:rsidTr="00FD6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7" w:type="dxa"/>
            <w:gridSpan w:val="2"/>
          </w:tcPr>
          <w:p w14:paraId="68EE148D" w14:textId="4F0BDE80" w:rsidR="00EA474D" w:rsidRDefault="00EA474D" w:rsidP="00FD67FD">
            <w:pPr>
              <w:spacing w:line="360" w:lineRule="auto"/>
              <w:jc w:val="center"/>
              <w:rPr>
                <w:sz w:val="22"/>
                <w:szCs w:val="24"/>
                <w:lang w:val="pt-BR"/>
              </w:rPr>
            </w:pPr>
            <w:r w:rsidRPr="000A13BA">
              <w:rPr>
                <w:color w:val="1F4E79" w:themeColor="accent1" w:themeShade="80"/>
                <w:sz w:val="22"/>
                <w:szCs w:val="24"/>
                <w:lang w:val="pt-BR"/>
              </w:rPr>
              <w:t>CU10</w:t>
            </w:r>
            <w:r>
              <w:rPr>
                <w:color w:val="1F4E79" w:themeColor="accent1" w:themeShade="80"/>
                <w:sz w:val="22"/>
                <w:szCs w:val="24"/>
                <w:lang w:val="pt-BR"/>
              </w:rPr>
              <w:t>2</w:t>
            </w:r>
            <w:r w:rsidRPr="000A13BA">
              <w:rPr>
                <w:color w:val="1F4E79" w:themeColor="accent1" w:themeShade="80"/>
                <w:sz w:val="22"/>
                <w:szCs w:val="24"/>
                <w:lang w:val="pt-BR"/>
              </w:rPr>
              <w:t xml:space="preserve"> - </w:t>
            </w:r>
            <w:r w:rsidRPr="00EA474D">
              <w:rPr>
                <w:color w:val="1F4E79" w:themeColor="accent1" w:themeShade="80"/>
                <w:sz w:val="22"/>
                <w:szCs w:val="24"/>
                <w:lang w:val="pt-BR"/>
              </w:rPr>
              <w:t>Gerenciar dados cadastrais d</w:t>
            </w:r>
            <w:r w:rsidR="00A374D0">
              <w:rPr>
                <w:color w:val="1F4E79" w:themeColor="accent1" w:themeShade="80"/>
                <w:sz w:val="22"/>
                <w:szCs w:val="24"/>
                <w:lang w:val="pt-BR"/>
              </w:rPr>
              <w:t xml:space="preserve">as </w:t>
            </w:r>
            <w:r w:rsidR="00E04DA3">
              <w:rPr>
                <w:color w:val="1F4E79" w:themeColor="accent1" w:themeShade="80"/>
                <w:sz w:val="22"/>
                <w:szCs w:val="24"/>
                <w:lang w:val="pt-BR"/>
              </w:rPr>
              <w:t>Á</w:t>
            </w:r>
            <w:r w:rsidR="00A374D0">
              <w:rPr>
                <w:color w:val="1F4E79" w:themeColor="accent1" w:themeShade="80"/>
                <w:sz w:val="22"/>
                <w:szCs w:val="24"/>
                <w:lang w:val="pt-BR"/>
              </w:rPr>
              <w:t xml:space="preserve">reas </w:t>
            </w:r>
            <w:r w:rsidR="00E04DA3">
              <w:rPr>
                <w:color w:val="1F4E79" w:themeColor="accent1" w:themeShade="80"/>
                <w:sz w:val="22"/>
                <w:szCs w:val="24"/>
                <w:lang w:val="pt-BR"/>
              </w:rPr>
              <w:t>R</w:t>
            </w:r>
            <w:r w:rsidR="00A374D0">
              <w:rPr>
                <w:color w:val="1F4E79" w:themeColor="accent1" w:themeShade="80"/>
                <w:sz w:val="22"/>
                <w:szCs w:val="24"/>
                <w:lang w:val="pt-BR"/>
              </w:rPr>
              <w:t>estritas</w:t>
            </w:r>
          </w:p>
        </w:tc>
      </w:tr>
      <w:tr w:rsidR="00EA474D" w14:paraId="42E5308E" w14:textId="77777777" w:rsidTr="00FD67FD">
        <w:tc>
          <w:tcPr>
            <w:tcW w:w="2689" w:type="dxa"/>
          </w:tcPr>
          <w:p w14:paraId="1B34B71C" w14:textId="77777777" w:rsidR="00EA474D" w:rsidRPr="00EA474D" w:rsidRDefault="00EA474D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Objetivo</w:t>
            </w:r>
          </w:p>
        </w:tc>
        <w:tc>
          <w:tcPr>
            <w:tcW w:w="6328" w:type="dxa"/>
          </w:tcPr>
          <w:p w14:paraId="50616179" w14:textId="54032CF8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Permitir adicionar, consultar, alterar e excluir os dados cadastrais das ambiente (locais de acesso restrito).</w:t>
            </w:r>
          </w:p>
        </w:tc>
      </w:tr>
      <w:tr w:rsidR="00EA474D" w14:paraId="2E60415B" w14:textId="77777777" w:rsidTr="00FD67FD">
        <w:tc>
          <w:tcPr>
            <w:tcW w:w="2689" w:type="dxa"/>
          </w:tcPr>
          <w:p w14:paraId="6D848A01" w14:textId="77777777" w:rsidR="00EA474D" w:rsidRPr="00EA474D" w:rsidRDefault="00EA474D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Atores</w:t>
            </w:r>
          </w:p>
        </w:tc>
        <w:tc>
          <w:tcPr>
            <w:tcW w:w="6328" w:type="dxa"/>
          </w:tcPr>
          <w:p w14:paraId="10AF4113" w14:textId="77777777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Administrador do sistema</w:t>
            </w:r>
          </w:p>
        </w:tc>
      </w:tr>
      <w:tr w:rsidR="00EA474D" w14:paraId="24B91362" w14:textId="77777777" w:rsidTr="00FD67FD">
        <w:tc>
          <w:tcPr>
            <w:tcW w:w="2689" w:type="dxa"/>
          </w:tcPr>
          <w:p w14:paraId="3DB81687" w14:textId="77777777" w:rsidR="00EA474D" w:rsidRPr="00EA474D" w:rsidRDefault="00EA474D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Prioridade</w:t>
            </w:r>
          </w:p>
        </w:tc>
        <w:tc>
          <w:tcPr>
            <w:tcW w:w="6328" w:type="dxa"/>
          </w:tcPr>
          <w:p w14:paraId="5A45040B" w14:textId="77777777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Alta</w:t>
            </w:r>
          </w:p>
        </w:tc>
      </w:tr>
      <w:tr w:rsidR="00EA474D" w14:paraId="7A2B144B" w14:textId="77777777" w:rsidTr="00FD67FD">
        <w:tc>
          <w:tcPr>
            <w:tcW w:w="2689" w:type="dxa"/>
          </w:tcPr>
          <w:p w14:paraId="6B2953F7" w14:textId="77777777" w:rsidR="00EA474D" w:rsidRPr="00EA474D" w:rsidRDefault="00EA474D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Pré-condição</w:t>
            </w:r>
          </w:p>
        </w:tc>
        <w:tc>
          <w:tcPr>
            <w:tcW w:w="6328" w:type="dxa"/>
          </w:tcPr>
          <w:p w14:paraId="2B8721DE" w14:textId="77777777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Ter acesso ao </w:t>
            </w:r>
            <w:proofErr w:type="spellStart"/>
            <w:r>
              <w:rPr>
                <w:sz w:val="22"/>
                <w:szCs w:val="24"/>
                <w:lang w:val="pt-BR"/>
              </w:rPr>
              <w:t>backoffice</w:t>
            </w:r>
            <w:proofErr w:type="spellEnd"/>
            <w:r>
              <w:rPr>
                <w:sz w:val="22"/>
                <w:szCs w:val="24"/>
                <w:lang w:val="pt-BR"/>
              </w:rPr>
              <w:t xml:space="preserve"> do sistema (área logada)</w:t>
            </w:r>
          </w:p>
        </w:tc>
      </w:tr>
      <w:tr w:rsidR="00EA474D" w14:paraId="2DED1952" w14:textId="77777777" w:rsidTr="00FD67FD">
        <w:tc>
          <w:tcPr>
            <w:tcW w:w="2689" w:type="dxa"/>
          </w:tcPr>
          <w:p w14:paraId="61B6687F" w14:textId="77777777" w:rsidR="00EA474D" w:rsidRPr="00EA474D" w:rsidRDefault="00EA474D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Condição de entrada</w:t>
            </w:r>
          </w:p>
        </w:tc>
        <w:tc>
          <w:tcPr>
            <w:tcW w:w="6328" w:type="dxa"/>
          </w:tcPr>
          <w:p w14:paraId="2DD3B5AA" w14:textId="39B8509A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O usuário deve selecionar a opção </w:t>
            </w:r>
            <w:r w:rsidR="00A374D0">
              <w:rPr>
                <w:sz w:val="22"/>
                <w:szCs w:val="24"/>
                <w:lang w:val="pt-BR"/>
              </w:rPr>
              <w:t>Área Restrita</w:t>
            </w:r>
            <w:r>
              <w:rPr>
                <w:sz w:val="22"/>
                <w:szCs w:val="24"/>
                <w:lang w:val="pt-BR"/>
              </w:rPr>
              <w:t xml:space="preserve"> e selecionar a ação desejada (interface não definida)</w:t>
            </w:r>
          </w:p>
        </w:tc>
      </w:tr>
      <w:tr w:rsidR="00EA474D" w14:paraId="687152E8" w14:textId="77777777" w:rsidTr="00FD67FD">
        <w:tc>
          <w:tcPr>
            <w:tcW w:w="2689" w:type="dxa"/>
          </w:tcPr>
          <w:p w14:paraId="7BF11B1A" w14:textId="77777777" w:rsidR="00EA474D" w:rsidRPr="00EA474D" w:rsidRDefault="00EA474D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Fluxo Principal</w:t>
            </w:r>
          </w:p>
        </w:tc>
        <w:tc>
          <w:tcPr>
            <w:tcW w:w="6328" w:type="dxa"/>
          </w:tcPr>
          <w:p w14:paraId="47B275A1" w14:textId="028D6D27" w:rsidR="00E04DA3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1 – </w:t>
            </w:r>
            <w:r w:rsidR="00A26691">
              <w:rPr>
                <w:sz w:val="22"/>
                <w:szCs w:val="24"/>
                <w:lang w:val="pt-BR"/>
              </w:rPr>
              <w:t xml:space="preserve">O sistema apresentará </w:t>
            </w:r>
            <w:r w:rsidR="00E04DA3">
              <w:rPr>
                <w:sz w:val="22"/>
                <w:szCs w:val="24"/>
                <w:lang w:val="pt-BR"/>
              </w:rPr>
              <w:t xml:space="preserve">a lista de todas as Áreas Restritas cadastradas e um botão com a opção para Cadastrar Nova Área Restrita </w:t>
            </w:r>
          </w:p>
          <w:p w14:paraId="4562A597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3408382E" w14:textId="74777342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2 – Cada item apresentará a opção de Editar e Excluir</w:t>
            </w:r>
          </w:p>
          <w:p w14:paraId="258DB047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2C5383BA" w14:textId="15C0B96C" w:rsidR="00A374D0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3a</w:t>
            </w:r>
            <w:r w:rsidR="00EA474D">
              <w:rPr>
                <w:sz w:val="22"/>
                <w:szCs w:val="24"/>
                <w:lang w:val="pt-BR"/>
              </w:rPr>
              <w:t xml:space="preserve"> – Caso escolha </w:t>
            </w:r>
            <w:r>
              <w:rPr>
                <w:sz w:val="22"/>
                <w:szCs w:val="24"/>
                <w:lang w:val="pt-BR"/>
              </w:rPr>
              <w:t>Cadastrar Nova Área Restrita:</w:t>
            </w:r>
          </w:p>
          <w:p w14:paraId="3734F850" w14:textId="1A80BD45" w:rsidR="00A26691" w:rsidRDefault="00A374D0" w:rsidP="00A2669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O sistema exibirá um formulário com os seguintes </w:t>
            </w:r>
            <w:r w:rsidR="00A26691">
              <w:rPr>
                <w:sz w:val="22"/>
                <w:szCs w:val="24"/>
                <w:lang w:val="pt-BR"/>
              </w:rPr>
              <w:t>campos (a revisar): Código, Nome, Descrição, Tipo de Acesso (1 - geral, 2 – controlado, 3 – muito restrito), Capacidade Máxima e as opções “Salvar” e “Voltar”</w:t>
            </w:r>
          </w:p>
          <w:p w14:paraId="69C8E75C" w14:textId="28B091FA" w:rsidR="00EA474D" w:rsidRDefault="00A26691" w:rsidP="00A26691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Preencher</w:t>
            </w:r>
            <w:r w:rsidR="00EA474D">
              <w:rPr>
                <w:sz w:val="22"/>
                <w:szCs w:val="24"/>
                <w:lang w:val="pt-BR"/>
              </w:rPr>
              <w:t xml:space="preserve"> os dados solicitados</w:t>
            </w:r>
            <w:r>
              <w:rPr>
                <w:sz w:val="22"/>
                <w:szCs w:val="24"/>
                <w:lang w:val="pt-BR"/>
              </w:rPr>
              <w:t>.</w:t>
            </w:r>
          </w:p>
          <w:p w14:paraId="5B60AEEE" w14:textId="47B04CAA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no botão “Salvar”</w:t>
            </w:r>
            <w:r w:rsidR="00A26691">
              <w:rPr>
                <w:sz w:val="22"/>
                <w:szCs w:val="24"/>
                <w:lang w:val="pt-BR"/>
              </w:rPr>
              <w:t>.</w:t>
            </w:r>
          </w:p>
          <w:p w14:paraId="5179EA6D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57F50860" w14:textId="0301CFB5" w:rsidR="00EA474D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3b</w:t>
            </w:r>
            <w:r w:rsidR="00EA474D">
              <w:rPr>
                <w:sz w:val="22"/>
                <w:szCs w:val="24"/>
                <w:lang w:val="pt-BR"/>
              </w:rPr>
              <w:t xml:space="preserve"> – Caso escolha alterar:</w:t>
            </w:r>
          </w:p>
          <w:p w14:paraId="6E4F2469" w14:textId="77777777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lastRenderedPageBreak/>
              <w:t xml:space="preserve">   - Editar os campos que deseje alterar</w:t>
            </w:r>
          </w:p>
          <w:p w14:paraId="6D34D2AB" w14:textId="720D4312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na opção “Salvar alterações”</w:t>
            </w:r>
          </w:p>
          <w:p w14:paraId="01D2F1C5" w14:textId="77777777" w:rsidR="00A26691" w:rsidRDefault="00A26691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1E82D426" w14:textId="7AB6CCD5" w:rsidR="00EA474D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3c</w:t>
            </w:r>
            <w:r w:rsidR="00EA474D">
              <w:rPr>
                <w:sz w:val="22"/>
                <w:szCs w:val="24"/>
                <w:lang w:val="pt-BR"/>
              </w:rPr>
              <w:t xml:space="preserve"> – Caso escolha excluir:</w:t>
            </w:r>
          </w:p>
          <w:p w14:paraId="1C116A2F" w14:textId="77777777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Será exibida um modal solicitando a confirmação da exclusão. </w:t>
            </w:r>
          </w:p>
          <w:p w14:paraId="4AB04C70" w14:textId="27A8E75E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no botão “confirmar” </w:t>
            </w:r>
          </w:p>
        </w:tc>
      </w:tr>
      <w:tr w:rsidR="00EA474D" w14:paraId="37972364" w14:textId="77777777" w:rsidTr="00FD67FD">
        <w:tc>
          <w:tcPr>
            <w:tcW w:w="2689" w:type="dxa"/>
          </w:tcPr>
          <w:p w14:paraId="5E866F89" w14:textId="77777777" w:rsidR="00EA474D" w:rsidRPr="00EA474D" w:rsidRDefault="00EA474D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lastRenderedPageBreak/>
              <w:t>Fluxo Alternativo</w:t>
            </w:r>
          </w:p>
        </w:tc>
        <w:tc>
          <w:tcPr>
            <w:tcW w:w="6328" w:type="dxa"/>
          </w:tcPr>
          <w:p w14:paraId="6671D221" w14:textId="02EB7979" w:rsidR="00EA474D" w:rsidRDefault="00EA474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Caso o sistema encontre algum problema para executar as funções do fluxo principal, deverá exibir uma mensagem de alerta ao usuário dizendo que a ação não pode ser executada.</w:t>
            </w:r>
          </w:p>
        </w:tc>
      </w:tr>
    </w:tbl>
    <w:p w14:paraId="1D693A4B" w14:textId="6CB0B8E8" w:rsidR="00EA474D" w:rsidRDefault="00EA474D" w:rsidP="00377A29">
      <w:pPr>
        <w:spacing w:line="360" w:lineRule="auto"/>
        <w:rPr>
          <w:sz w:val="22"/>
          <w:szCs w:val="24"/>
          <w:lang w:val="pt-BR"/>
        </w:rPr>
      </w:pPr>
    </w:p>
    <w:tbl>
      <w:tblPr>
        <w:tblStyle w:val="Tabeladepropostas"/>
        <w:tblW w:w="0" w:type="auto"/>
        <w:tblLook w:val="04A0" w:firstRow="1" w:lastRow="0" w:firstColumn="1" w:lastColumn="0" w:noHBand="0" w:noVBand="1"/>
      </w:tblPr>
      <w:tblGrid>
        <w:gridCol w:w="2689"/>
        <w:gridCol w:w="6328"/>
      </w:tblGrid>
      <w:tr w:rsidR="00E04DA3" w14:paraId="796CCCCA" w14:textId="77777777" w:rsidTr="00FD6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7" w:type="dxa"/>
            <w:gridSpan w:val="2"/>
          </w:tcPr>
          <w:p w14:paraId="294C913E" w14:textId="4FD659B2" w:rsidR="00E04DA3" w:rsidRDefault="00E04DA3" w:rsidP="00FD67FD">
            <w:pPr>
              <w:spacing w:line="360" w:lineRule="auto"/>
              <w:jc w:val="center"/>
              <w:rPr>
                <w:sz w:val="22"/>
                <w:szCs w:val="24"/>
                <w:lang w:val="pt-BR"/>
              </w:rPr>
            </w:pPr>
            <w:r w:rsidRPr="00E04DA3">
              <w:rPr>
                <w:color w:val="1F4E79" w:themeColor="accent1" w:themeShade="80"/>
                <w:sz w:val="22"/>
                <w:szCs w:val="24"/>
                <w:lang w:val="pt-BR"/>
              </w:rPr>
              <w:t xml:space="preserve">CU103 - Gerenciar dados cadastrais de </w:t>
            </w:r>
            <w:r w:rsidR="00643F67">
              <w:rPr>
                <w:color w:val="1F4E79" w:themeColor="accent1" w:themeShade="80"/>
                <w:sz w:val="22"/>
                <w:szCs w:val="24"/>
                <w:lang w:val="pt-BR"/>
              </w:rPr>
              <w:t>Perfil</w:t>
            </w:r>
            <w:r w:rsidRPr="00E04DA3">
              <w:rPr>
                <w:color w:val="1F4E79" w:themeColor="accent1" w:themeShade="80"/>
                <w:sz w:val="22"/>
                <w:szCs w:val="24"/>
                <w:lang w:val="pt-BR"/>
              </w:rPr>
              <w:t xml:space="preserve"> de </w:t>
            </w:r>
            <w:r>
              <w:rPr>
                <w:color w:val="1F4E79" w:themeColor="accent1" w:themeShade="80"/>
                <w:sz w:val="22"/>
                <w:szCs w:val="24"/>
                <w:lang w:val="pt-BR"/>
              </w:rPr>
              <w:t>A</w:t>
            </w:r>
            <w:r w:rsidRPr="00E04DA3">
              <w:rPr>
                <w:color w:val="1F4E79" w:themeColor="accent1" w:themeShade="80"/>
                <w:sz w:val="22"/>
                <w:szCs w:val="24"/>
                <w:lang w:val="pt-BR"/>
              </w:rPr>
              <w:t>cesso</w:t>
            </w:r>
          </w:p>
        </w:tc>
      </w:tr>
      <w:tr w:rsidR="00E04DA3" w14:paraId="5B58BDEB" w14:textId="77777777" w:rsidTr="00FD67FD">
        <w:tc>
          <w:tcPr>
            <w:tcW w:w="2689" w:type="dxa"/>
          </w:tcPr>
          <w:p w14:paraId="5DF95658" w14:textId="77777777" w:rsidR="00E04DA3" w:rsidRPr="00EA474D" w:rsidRDefault="00E04DA3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Objetivo</w:t>
            </w:r>
          </w:p>
        </w:tc>
        <w:tc>
          <w:tcPr>
            <w:tcW w:w="6328" w:type="dxa"/>
          </w:tcPr>
          <w:p w14:paraId="41725CA3" w14:textId="6674C78B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Permitir adicionar, consultar, alterar e excluir os dados cadastrais dos </w:t>
            </w:r>
            <w:r w:rsidR="00643F67">
              <w:rPr>
                <w:sz w:val="22"/>
                <w:szCs w:val="24"/>
                <w:lang w:val="pt-BR"/>
              </w:rPr>
              <w:t xml:space="preserve">perfis </w:t>
            </w:r>
            <w:r>
              <w:rPr>
                <w:sz w:val="22"/>
                <w:szCs w:val="24"/>
                <w:lang w:val="pt-BR"/>
              </w:rPr>
              <w:t>de acesso</w:t>
            </w:r>
          </w:p>
        </w:tc>
      </w:tr>
      <w:tr w:rsidR="00E04DA3" w14:paraId="058F186E" w14:textId="77777777" w:rsidTr="00FD67FD">
        <w:tc>
          <w:tcPr>
            <w:tcW w:w="2689" w:type="dxa"/>
          </w:tcPr>
          <w:p w14:paraId="767ABF01" w14:textId="77777777" w:rsidR="00E04DA3" w:rsidRPr="00EA474D" w:rsidRDefault="00E04DA3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Atores</w:t>
            </w:r>
          </w:p>
        </w:tc>
        <w:tc>
          <w:tcPr>
            <w:tcW w:w="6328" w:type="dxa"/>
          </w:tcPr>
          <w:p w14:paraId="5DFE7303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Administrador do sistema</w:t>
            </w:r>
          </w:p>
        </w:tc>
      </w:tr>
      <w:tr w:rsidR="00E04DA3" w14:paraId="14975B6B" w14:textId="77777777" w:rsidTr="00FD67FD">
        <w:tc>
          <w:tcPr>
            <w:tcW w:w="2689" w:type="dxa"/>
          </w:tcPr>
          <w:p w14:paraId="5DA8DB5F" w14:textId="77777777" w:rsidR="00E04DA3" w:rsidRPr="00EA474D" w:rsidRDefault="00E04DA3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Prioridade</w:t>
            </w:r>
          </w:p>
        </w:tc>
        <w:tc>
          <w:tcPr>
            <w:tcW w:w="6328" w:type="dxa"/>
          </w:tcPr>
          <w:p w14:paraId="31F4BA2F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Alta</w:t>
            </w:r>
          </w:p>
        </w:tc>
      </w:tr>
      <w:tr w:rsidR="00E04DA3" w14:paraId="528063C1" w14:textId="77777777" w:rsidTr="00FD67FD">
        <w:tc>
          <w:tcPr>
            <w:tcW w:w="2689" w:type="dxa"/>
          </w:tcPr>
          <w:p w14:paraId="0D9AD025" w14:textId="77777777" w:rsidR="00E04DA3" w:rsidRPr="00EA474D" w:rsidRDefault="00E04DA3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Pré-condição</w:t>
            </w:r>
          </w:p>
        </w:tc>
        <w:tc>
          <w:tcPr>
            <w:tcW w:w="6328" w:type="dxa"/>
          </w:tcPr>
          <w:p w14:paraId="4B669B27" w14:textId="5228458B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- Ter acesso ao </w:t>
            </w:r>
            <w:proofErr w:type="spellStart"/>
            <w:r>
              <w:rPr>
                <w:sz w:val="22"/>
                <w:szCs w:val="24"/>
                <w:lang w:val="pt-BR"/>
              </w:rPr>
              <w:t>backoffice</w:t>
            </w:r>
            <w:proofErr w:type="spellEnd"/>
            <w:r>
              <w:rPr>
                <w:sz w:val="22"/>
                <w:szCs w:val="24"/>
                <w:lang w:val="pt-BR"/>
              </w:rPr>
              <w:t xml:space="preserve"> do sistema (área logada)</w:t>
            </w:r>
          </w:p>
          <w:p w14:paraId="072FDEBB" w14:textId="562521D9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- Ter Áreas Restritas cadastradas no sistema</w:t>
            </w:r>
          </w:p>
        </w:tc>
      </w:tr>
      <w:tr w:rsidR="00E04DA3" w14:paraId="0C0E4C6A" w14:textId="77777777" w:rsidTr="00FD67FD">
        <w:tc>
          <w:tcPr>
            <w:tcW w:w="2689" w:type="dxa"/>
          </w:tcPr>
          <w:p w14:paraId="227FC951" w14:textId="77777777" w:rsidR="00E04DA3" w:rsidRPr="00EA474D" w:rsidRDefault="00E04DA3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Condição de entrada</w:t>
            </w:r>
          </w:p>
        </w:tc>
        <w:tc>
          <w:tcPr>
            <w:tcW w:w="6328" w:type="dxa"/>
          </w:tcPr>
          <w:p w14:paraId="1B5AF8FA" w14:textId="0C2D0B7A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O usuário deve selecionar a opção </w:t>
            </w:r>
            <w:r w:rsidR="00643F67">
              <w:rPr>
                <w:sz w:val="22"/>
                <w:szCs w:val="24"/>
                <w:lang w:val="pt-BR"/>
              </w:rPr>
              <w:t>Perfis de Acesso</w:t>
            </w:r>
            <w:r>
              <w:rPr>
                <w:sz w:val="22"/>
                <w:szCs w:val="24"/>
                <w:lang w:val="pt-BR"/>
              </w:rPr>
              <w:t xml:space="preserve"> e selecionar a ação desejada (interface não definida)</w:t>
            </w:r>
          </w:p>
        </w:tc>
      </w:tr>
      <w:tr w:rsidR="00E04DA3" w14:paraId="55A1C6DC" w14:textId="77777777" w:rsidTr="00FD67FD">
        <w:tc>
          <w:tcPr>
            <w:tcW w:w="2689" w:type="dxa"/>
          </w:tcPr>
          <w:p w14:paraId="1B963DD3" w14:textId="77777777" w:rsidR="00E04DA3" w:rsidRPr="00EA474D" w:rsidRDefault="00E04DA3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Fluxo Principal</w:t>
            </w:r>
          </w:p>
        </w:tc>
        <w:tc>
          <w:tcPr>
            <w:tcW w:w="6328" w:type="dxa"/>
          </w:tcPr>
          <w:p w14:paraId="6DCE8DC8" w14:textId="0698B82E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1 – O sistema apresentará a lista </w:t>
            </w:r>
            <w:r w:rsidR="00643F67">
              <w:rPr>
                <w:sz w:val="22"/>
                <w:szCs w:val="24"/>
                <w:lang w:val="pt-BR"/>
              </w:rPr>
              <w:t>com todos os perfis cadastrados</w:t>
            </w:r>
            <w:r>
              <w:rPr>
                <w:sz w:val="22"/>
                <w:szCs w:val="24"/>
                <w:lang w:val="pt-BR"/>
              </w:rPr>
              <w:t xml:space="preserve"> e um botão com a opção para Cadastrar Nov</w:t>
            </w:r>
            <w:r w:rsidR="00643F67">
              <w:rPr>
                <w:sz w:val="22"/>
                <w:szCs w:val="24"/>
                <w:lang w:val="pt-BR"/>
              </w:rPr>
              <w:t>o</w:t>
            </w:r>
          </w:p>
          <w:p w14:paraId="28223276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42F695A2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2 – Cada item apresentará a opção de Editar e Excluir</w:t>
            </w:r>
          </w:p>
          <w:p w14:paraId="08D74D9C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46C90069" w14:textId="0F8872DB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3a – Caso escolha Cadastrar Nov</w:t>
            </w:r>
            <w:r w:rsidR="00643F67">
              <w:rPr>
                <w:sz w:val="22"/>
                <w:szCs w:val="24"/>
                <w:lang w:val="pt-BR"/>
              </w:rPr>
              <w:t>o</w:t>
            </w:r>
            <w:r>
              <w:rPr>
                <w:sz w:val="22"/>
                <w:szCs w:val="24"/>
                <w:lang w:val="pt-BR"/>
              </w:rPr>
              <w:t>:</w:t>
            </w:r>
          </w:p>
          <w:p w14:paraId="28219277" w14:textId="0ECEB6B0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lastRenderedPageBreak/>
              <w:t xml:space="preserve">   - O sistema exibirá um formulário com os seguintes campos (a revisar): Nome, </w:t>
            </w:r>
            <w:r w:rsidR="00643F67">
              <w:rPr>
                <w:sz w:val="22"/>
                <w:szCs w:val="24"/>
                <w:lang w:val="pt-BR"/>
              </w:rPr>
              <w:t xml:space="preserve">Lista de Áreas Restritas </w:t>
            </w:r>
            <w:r>
              <w:rPr>
                <w:sz w:val="22"/>
                <w:szCs w:val="24"/>
                <w:lang w:val="pt-BR"/>
              </w:rPr>
              <w:t>e as opções “Salvar” e “</w:t>
            </w:r>
            <w:r w:rsidR="003A735A">
              <w:rPr>
                <w:sz w:val="22"/>
                <w:szCs w:val="24"/>
                <w:lang w:val="pt-BR"/>
              </w:rPr>
              <w:t>Cancelar</w:t>
            </w:r>
            <w:r>
              <w:rPr>
                <w:sz w:val="22"/>
                <w:szCs w:val="24"/>
                <w:lang w:val="pt-BR"/>
              </w:rPr>
              <w:t>”</w:t>
            </w:r>
          </w:p>
          <w:p w14:paraId="2AFC9C4C" w14:textId="2E01160E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</w:t>
            </w:r>
            <w:r w:rsidR="00643F67">
              <w:rPr>
                <w:sz w:val="22"/>
                <w:szCs w:val="24"/>
                <w:lang w:val="pt-BR"/>
              </w:rPr>
              <w:t>Inserir um nome para o Perfil</w:t>
            </w:r>
          </w:p>
          <w:p w14:paraId="7AB7D619" w14:textId="3FBAC4DD" w:rsidR="00643F67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- Selecionar todas as Áreas Restritas aos quais esse perfil terá acesso</w:t>
            </w:r>
          </w:p>
          <w:p w14:paraId="3804EADF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no botão “Salvar”.</w:t>
            </w:r>
          </w:p>
          <w:p w14:paraId="2FB34FFE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0D109B18" w14:textId="61A53325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3b – Caso escolha </w:t>
            </w:r>
            <w:r w:rsidR="00643F67">
              <w:rPr>
                <w:sz w:val="22"/>
                <w:szCs w:val="24"/>
                <w:lang w:val="pt-BR"/>
              </w:rPr>
              <w:t>editar</w:t>
            </w:r>
            <w:r>
              <w:rPr>
                <w:sz w:val="22"/>
                <w:szCs w:val="24"/>
                <w:lang w:val="pt-BR"/>
              </w:rPr>
              <w:t>:</w:t>
            </w:r>
          </w:p>
          <w:p w14:paraId="511A96B3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Editar os campos que deseje alterar</w:t>
            </w:r>
          </w:p>
          <w:p w14:paraId="04142699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na opção “Salvar alterações”</w:t>
            </w:r>
          </w:p>
          <w:p w14:paraId="14197FB2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31448769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3c – Caso escolha excluir:</w:t>
            </w:r>
          </w:p>
          <w:p w14:paraId="2D0BA661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Será exibida um modal solicitando a confirmação da exclusão. </w:t>
            </w:r>
          </w:p>
          <w:p w14:paraId="32FAABE9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Clicar no botão “confirmar” </w:t>
            </w:r>
          </w:p>
        </w:tc>
      </w:tr>
      <w:tr w:rsidR="00E04DA3" w14:paraId="5F63DF90" w14:textId="77777777" w:rsidTr="00FD67FD">
        <w:tc>
          <w:tcPr>
            <w:tcW w:w="2689" w:type="dxa"/>
          </w:tcPr>
          <w:p w14:paraId="3A56CF1F" w14:textId="77777777" w:rsidR="00E04DA3" w:rsidRPr="00EA474D" w:rsidRDefault="00E04DA3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lastRenderedPageBreak/>
              <w:t>Fluxo Alternativo</w:t>
            </w:r>
          </w:p>
        </w:tc>
        <w:tc>
          <w:tcPr>
            <w:tcW w:w="6328" w:type="dxa"/>
          </w:tcPr>
          <w:p w14:paraId="2F54B300" w14:textId="77777777" w:rsidR="00E04DA3" w:rsidRDefault="00E04DA3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Caso o sistema encontre algum problema para executar as funções do fluxo principal, deverá exibir uma mensagem de alerta ao usuário dizendo que a ação não pode ser executada.</w:t>
            </w:r>
          </w:p>
        </w:tc>
      </w:tr>
    </w:tbl>
    <w:p w14:paraId="52B29D62" w14:textId="54B74AE6" w:rsidR="00E04DA3" w:rsidRDefault="00E04DA3" w:rsidP="00377A29">
      <w:pPr>
        <w:spacing w:line="360" w:lineRule="auto"/>
        <w:rPr>
          <w:sz w:val="22"/>
          <w:szCs w:val="24"/>
          <w:lang w:val="pt-BR"/>
        </w:rPr>
      </w:pPr>
    </w:p>
    <w:tbl>
      <w:tblPr>
        <w:tblStyle w:val="Tabeladepropostas"/>
        <w:tblW w:w="0" w:type="auto"/>
        <w:tblLook w:val="04A0" w:firstRow="1" w:lastRow="0" w:firstColumn="1" w:lastColumn="0" w:noHBand="0" w:noVBand="1"/>
      </w:tblPr>
      <w:tblGrid>
        <w:gridCol w:w="2689"/>
        <w:gridCol w:w="6328"/>
      </w:tblGrid>
      <w:tr w:rsidR="00643F67" w14:paraId="64D904F8" w14:textId="77777777" w:rsidTr="00FD6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7" w:type="dxa"/>
            <w:gridSpan w:val="2"/>
          </w:tcPr>
          <w:p w14:paraId="0CFD19F2" w14:textId="752422DA" w:rsidR="00643F67" w:rsidRDefault="00826919" w:rsidP="00FD67FD">
            <w:pPr>
              <w:spacing w:line="360" w:lineRule="auto"/>
              <w:jc w:val="center"/>
              <w:rPr>
                <w:sz w:val="22"/>
                <w:szCs w:val="24"/>
                <w:lang w:val="pt-BR"/>
              </w:rPr>
            </w:pPr>
            <w:r w:rsidRPr="00826919">
              <w:rPr>
                <w:color w:val="1F4E79" w:themeColor="accent1" w:themeShade="80"/>
                <w:sz w:val="22"/>
                <w:szCs w:val="24"/>
                <w:lang w:val="pt-BR"/>
              </w:rPr>
              <w:t xml:space="preserve">CU104 - Cadastrar </w:t>
            </w:r>
            <w:r>
              <w:rPr>
                <w:color w:val="1F4E79" w:themeColor="accent1" w:themeShade="80"/>
                <w:sz w:val="22"/>
                <w:szCs w:val="24"/>
                <w:lang w:val="pt-BR"/>
              </w:rPr>
              <w:t>V</w:t>
            </w:r>
            <w:r w:rsidRPr="00826919">
              <w:rPr>
                <w:color w:val="1F4E79" w:themeColor="accent1" w:themeShade="80"/>
                <w:sz w:val="22"/>
                <w:szCs w:val="24"/>
                <w:lang w:val="pt-BR"/>
              </w:rPr>
              <w:t>isitantes</w:t>
            </w:r>
          </w:p>
        </w:tc>
      </w:tr>
      <w:tr w:rsidR="00643F67" w14:paraId="000195A2" w14:textId="77777777" w:rsidTr="00FD67FD">
        <w:tc>
          <w:tcPr>
            <w:tcW w:w="2689" w:type="dxa"/>
          </w:tcPr>
          <w:p w14:paraId="74A096CD" w14:textId="77777777" w:rsidR="00643F67" w:rsidRPr="00EA474D" w:rsidRDefault="00643F67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Objetivo</w:t>
            </w:r>
          </w:p>
        </w:tc>
        <w:tc>
          <w:tcPr>
            <w:tcW w:w="6328" w:type="dxa"/>
          </w:tcPr>
          <w:p w14:paraId="4FC62837" w14:textId="1424D001" w:rsidR="00643F67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Permitir </w:t>
            </w:r>
            <w:r w:rsidR="00826919">
              <w:rPr>
                <w:sz w:val="22"/>
                <w:szCs w:val="24"/>
                <w:lang w:val="pt-BR"/>
              </w:rPr>
              <w:t>adicionar os dados de visitante que terão acesso temporário as áreas restritas</w:t>
            </w:r>
          </w:p>
        </w:tc>
      </w:tr>
      <w:tr w:rsidR="00826919" w14:paraId="6C9CDCFC" w14:textId="77777777" w:rsidTr="00FD67FD">
        <w:tc>
          <w:tcPr>
            <w:tcW w:w="2689" w:type="dxa"/>
          </w:tcPr>
          <w:p w14:paraId="57D61E8C" w14:textId="77777777" w:rsidR="00826919" w:rsidRPr="00EA474D" w:rsidRDefault="00826919" w:rsidP="00826919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Atores</w:t>
            </w:r>
          </w:p>
        </w:tc>
        <w:tc>
          <w:tcPr>
            <w:tcW w:w="6328" w:type="dxa"/>
          </w:tcPr>
          <w:p w14:paraId="4C5ED1A1" w14:textId="5EEECA4B" w:rsidR="00826919" w:rsidRDefault="00826919" w:rsidP="00826919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Recepcionista predial</w:t>
            </w:r>
          </w:p>
        </w:tc>
      </w:tr>
      <w:tr w:rsidR="00643F67" w14:paraId="5D102442" w14:textId="77777777" w:rsidTr="00FD67FD">
        <w:tc>
          <w:tcPr>
            <w:tcW w:w="2689" w:type="dxa"/>
          </w:tcPr>
          <w:p w14:paraId="58D6A509" w14:textId="77777777" w:rsidR="00643F67" w:rsidRPr="00EA474D" w:rsidRDefault="00643F67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Prioridade</w:t>
            </w:r>
          </w:p>
        </w:tc>
        <w:tc>
          <w:tcPr>
            <w:tcW w:w="6328" w:type="dxa"/>
          </w:tcPr>
          <w:p w14:paraId="3D861CEA" w14:textId="77777777" w:rsidR="00643F67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Alta</w:t>
            </w:r>
          </w:p>
        </w:tc>
      </w:tr>
      <w:tr w:rsidR="00643F67" w14:paraId="55BEDBE8" w14:textId="77777777" w:rsidTr="00FD67FD">
        <w:tc>
          <w:tcPr>
            <w:tcW w:w="2689" w:type="dxa"/>
          </w:tcPr>
          <w:p w14:paraId="4F4BDD5B" w14:textId="77777777" w:rsidR="00643F67" w:rsidRPr="00EA474D" w:rsidRDefault="00643F67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Pré-condição</w:t>
            </w:r>
          </w:p>
        </w:tc>
        <w:tc>
          <w:tcPr>
            <w:tcW w:w="6328" w:type="dxa"/>
          </w:tcPr>
          <w:p w14:paraId="2C77BCAF" w14:textId="77777777" w:rsidR="00643F67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- Ter acesso ao </w:t>
            </w:r>
            <w:proofErr w:type="spellStart"/>
            <w:r>
              <w:rPr>
                <w:sz w:val="22"/>
                <w:szCs w:val="24"/>
                <w:lang w:val="pt-BR"/>
              </w:rPr>
              <w:t>backoffice</w:t>
            </w:r>
            <w:proofErr w:type="spellEnd"/>
            <w:r>
              <w:rPr>
                <w:sz w:val="22"/>
                <w:szCs w:val="24"/>
                <w:lang w:val="pt-BR"/>
              </w:rPr>
              <w:t xml:space="preserve"> do sistema (área logada)</w:t>
            </w:r>
          </w:p>
          <w:p w14:paraId="088E4A23" w14:textId="4656E834" w:rsidR="00826919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- Ter </w:t>
            </w:r>
            <w:r w:rsidR="00826919">
              <w:rPr>
                <w:sz w:val="22"/>
                <w:szCs w:val="24"/>
                <w:lang w:val="pt-BR"/>
              </w:rPr>
              <w:t>o Perfil de Acesso de visitantes cadastrados no sistema</w:t>
            </w:r>
          </w:p>
        </w:tc>
      </w:tr>
      <w:tr w:rsidR="00643F67" w14:paraId="1CC4ED72" w14:textId="77777777" w:rsidTr="00FD67FD">
        <w:tc>
          <w:tcPr>
            <w:tcW w:w="2689" w:type="dxa"/>
          </w:tcPr>
          <w:p w14:paraId="16074028" w14:textId="77777777" w:rsidR="00643F67" w:rsidRPr="00EA474D" w:rsidRDefault="00643F67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lastRenderedPageBreak/>
              <w:t>Condição de entrada</w:t>
            </w:r>
          </w:p>
        </w:tc>
        <w:tc>
          <w:tcPr>
            <w:tcW w:w="6328" w:type="dxa"/>
          </w:tcPr>
          <w:p w14:paraId="2F34EF16" w14:textId="3B3AA30C" w:rsidR="00643F67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O usuário deve selecionar a opção </w:t>
            </w:r>
            <w:r w:rsidR="00826919">
              <w:rPr>
                <w:sz w:val="22"/>
                <w:szCs w:val="24"/>
                <w:lang w:val="pt-BR"/>
              </w:rPr>
              <w:t>Cadastrar Visitante</w:t>
            </w:r>
            <w:r>
              <w:rPr>
                <w:sz w:val="22"/>
                <w:szCs w:val="24"/>
                <w:lang w:val="pt-BR"/>
              </w:rPr>
              <w:t xml:space="preserve"> e selecionar a ação desejada (interface não definida)</w:t>
            </w:r>
          </w:p>
        </w:tc>
      </w:tr>
      <w:tr w:rsidR="00643F67" w14:paraId="02C32479" w14:textId="77777777" w:rsidTr="00FD67FD">
        <w:tc>
          <w:tcPr>
            <w:tcW w:w="2689" w:type="dxa"/>
          </w:tcPr>
          <w:p w14:paraId="49D5E8B5" w14:textId="77777777" w:rsidR="00643F67" w:rsidRPr="00EA474D" w:rsidRDefault="00643F67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Fluxo Principal</w:t>
            </w:r>
          </w:p>
        </w:tc>
        <w:tc>
          <w:tcPr>
            <w:tcW w:w="6328" w:type="dxa"/>
          </w:tcPr>
          <w:p w14:paraId="66ABE0F0" w14:textId="661B0C5C" w:rsidR="00643F67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1 – O sistema apresentará </w:t>
            </w:r>
            <w:r w:rsidR="00826919">
              <w:rPr>
                <w:sz w:val="22"/>
                <w:szCs w:val="24"/>
                <w:lang w:val="pt-BR"/>
              </w:rPr>
              <w:t xml:space="preserve">um formulário com os seguintes campos: Nome, CPF, Código do Cartão de Acesso, </w:t>
            </w:r>
            <w:proofErr w:type="gramStart"/>
            <w:r w:rsidR="00826919">
              <w:rPr>
                <w:sz w:val="22"/>
                <w:szCs w:val="24"/>
                <w:lang w:val="pt-BR"/>
              </w:rPr>
              <w:t>Responsável</w:t>
            </w:r>
            <w:proofErr w:type="gramEnd"/>
            <w:r w:rsidR="00826919">
              <w:rPr>
                <w:sz w:val="22"/>
                <w:szCs w:val="24"/>
                <w:lang w:val="pt-BR"/>
              </w:rPr>
              <w:t xml:space="preserve"> pela liberação do acesso e as opções </w:t>
            </w:r>
            <w:r w:rsidR="003A735A">
              <w:rPr>
                <w:sz w:val="22"/>
                <w:szCs w:val="24"/>
                <w:lang w:val="pt-BR"/>
              </w:rPr>
              <w:t>Salvar e Cancelar</w:t>
            </w:r>
          </w:p>
          <w:p w14:paraId="01AAF464" w14:textId="77777777" w:rsidR="00826919" w:rsidRDefault="00826919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6AE14781" w14:textId="65A1D39A" w:rsidR="00643F67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2 – </w:t>
            </w:r>
            <w:r w:rsidR="003A735A">
              <w:rPr>
                <w:sz w:val="22"/>
                <w:szCs w:val="24"/>
                <w:lang w:val="pt-BR"/>
              </w:rPr>
              <w:t xml:space="preserve">Preencher os dados </w:t>
            </w:r>
          </w:p>
          <w:p w14:paraId="0C3FB8C1" w14:textId="77777777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363AA470" w14:textId="17964F36" w:rsidR="00643F67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3 – Clicar no botão Salvar</w:t>
            </w:r>
            <w:r w:rsidR="00643F67">
              <w:rPr>
                <w:sz w:val="22"/>
                <w:szCs w:val="24"/>
                <w:lang w:val="pt-BR"/>
              </w:rPr>
              <w:t xml:space="preserve"> </w:t>
            </w:r>
          </w:p>
        </w:tc>
      </w:tr>
      <w:tr w:rsidR="00643F67" w14:paraId="11045A60" w14:textId="77777777" w:rsidTr="00FD67FD">
        <w:tc>
          <w:tcPr>
            <w:tcW w:w="2689" w:type="dxa"/>
          </w:tcPr>
          <w:p w14:paraId="135AE9E3" w14:textId="77777777" w:rsidR="00643F67" w:rsidRPr="00EA474D" w:rsidRDefault="00643F67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Fluxo Alternativo</w:t>
            </w:r>
          </w:p>
        </w:tc>
        <w:tc>
          <w:tcPr>
            <w:tcW w:w="6328" w:type="dxa"/>
          </w:tcPr>
          <w:p w14:paraId="21CB583A" w14:textId="77777777" w:rsidR="00643F67" w:rsidRDefault="00643F67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Caso o sistema encontre algum problema para executar as funções do fluxo principal, deverá exibir uma mensagem de alerta ao usuário dizendo que a ação não pode ser executada.</w:t>
            </w:r>
          </w:p>
        </w:tc>
      </w:tr>
    </w:tbl>
    <w:p w14:paraId="16C13439" w14:textId="54DCEBFC" w:rsidR="00643F67" w:rsidRDefault="00643F67" w:rsidP="00377A29">
      <w:pPr>
        <w:spacing w:line="360" w:lineRule="auto"/>
        <w:rPr>
          <w:sz w:val="22"/>
          <w:szCs w:val="24"/>
          <w:lang w:val="pt-BR"/>
        </w:rPr>
      </w:pPr>
    </w:p>
    <w:tbl>
      <w:tblPr>
        <w:tblStyle w:val="Tabeladepropostas"/>
        <w:tblW w:w="0" w:type="auto"/>
        <w:tblLook w:val="04A0" w:firstRow="1" w:lastRow="0" w:firstColumn="1" w:lastColumn="0" w:noHBand="0" w:noVBand="1"/>
      </w:tblPr>
      <w:tblGrid>
        <w:gridCol w:w="2689"/>
        <w:gridCol w:w="6328"/>
      </w:tblGrid>
      <w:tr w:rsidR="003A735A" w14:paraId="25FFB3F5" w14:textId="77777777" w:rsidTr="00FD6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7" w:type="dxa"/>
            <w:gridSpan w:val="2"/>
          </w:tcPr>
          <w:p w14:paraId="11F95A09" w14:textId="72ED51AE" w:rsidR="003A735A" w:rsidRDefault="003A735A" w:rsidP="00FD67FD">
            <w:pPr>
              <w:spacing w:line="360" w:lineRule="auto"/>
              <w:jc w:val="center"/>
              <w:rPr>
                <w:sz w:val="22"/>
                <w:szCs w:val="24"/>
                <w:lang w:val="pt-BR"/>
              </w:rPr>
            </w:pPr>
            <w:r w:rsidRPr="003A735A">
              <w:rPr>
                <w:color w:val="1F4E79" w:themeColor="accent1" w:themeShade="80"/>
                <w:sz w:val="22"/>
                <w:szCs w:val="24"/>
                <w:lang w:val="pt-BR"/>
              </w:rPr>
              <w:t>CU105 - Gerar relatórios</w:t>
            </w:r>
          </w:p>
        </w:tc>
      </w:tr>
      <w:tr w:rsidR="003A735A" w14:paraId="31B11022" w14:textId="77777777" w:rsidTr="00FD67FD">
        <w:tc>
          <w:tcPr>
            <w:tcW w:w="2689" w:type="dxa"/>
          </w:tcPr>
          <w:p w14:paraId="5DA789AE" w14:textId="77777777" w:rsidR="003A735A" w:rsidRPr="00EA474D" w:rsidRDefault="003A735A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Objetivo</w:t>
            </w:r>
          </w:p>
        </w:tc>
        <w:tc>
          <w:tcPr>
            <w:tcW w:w="6328" w:type="dxa"/>
          </w:tcPr>
          <w:p w14:paraId="01E417C1" w14:textId="77777777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Permitir que seja feita a consulta dos dados armazenados, incluindo o histórico de acesso dos Colaboradores através de filtros.</w:t>
            </w:r>
          </w:p>
          <w:p w14:paraId="7F59C394" w14:textId="247A3897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Possuir alguns filtros pré-definidos que retornem informações relevantes e usuais</w:t>
            </w:r>
            <w:r w:rsidR="002F636B">
              <w:rPr>
                <w:sz w:val="22"/>
                <w:szCs w:val="24"/>
                <w:lang w:val="pt-BR"/>
              </w:rPr>
              <w:t xml:space="preserve"> (a definir)</w:t>
            </w:r>
          </w:p>
        </w:tc>
      </w:tr>
      <w:tr w:rsidR="003A735A" w14:paraId="3E56C2CE" w14:textId="77777777" w:rsidTr="00FD67FD">
        <w:tc>
          <w:tcPr>
            <w:tcW w:w="2689" w:type="dxa"/>
          </w:tcPr>
          <w:p w14:paraId="70C4BC7E" w14:textId="77777777" w:rsidR="003A735A" w:rsidRPr="00EA474D" w:rsidRDefault="003A735A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Atores</w:t>
            </w:r>
          </w:p>
        </w:tc>
        <w:tc>
          <w:tcPr>
            <w:tcW w:w="6328" w:type="dxa"/>
          </w:tcPr>
          <w:p w14:paraId="46802D4D" w14:textId="78BCE544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Administrador do sistema</w:t>
            </w:r>
          </w:p>
        </w:tc>
      </w:tr>
      <w:tr w:rsidR="003A735A" w14:paraId="38AA7BE2" w14:textId="77777777" w:rsidTr="00FD67FD">
        <w:tc>
          <w:tcPr>
            <w:tcW w:w="2689" w:type="dxa"/>
          </w:tcPr>
          <w:p w14:paraId="217C3EE4" w14:textId="77777777" w:rsidR="003A735A" w:rsidRPr="00EA474D" w:rsidRDefault="003A735A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Prioridade</w:t>
            </w:r>
          </w:p>
        </w:tc>
        <w:tc>
          <w:tcPr>
            <w:tcW w:w="6328" w:type="dxa"/>
          </w:tcPr>
          <w:p w14:paraId="36857371" w14:textId="3C496891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Média</w:t>
            </w:r>
          </w:p>
        </w:tc>
      </w:tr>
      <w:tr w:rsidR="003A735A" w14:paraId="683DA40E" w14:textId="77777777" w:rsidTr="00FD67FD">
        <w:tc>
          <w:tcPr>
            <w:tcW w:w="2689" w:type="dxa"/>
          </w:tcPr>
          <w:p w14:paraId="7F5F7207" w14:textId="77777777" w:rsidR="003A735A" w:rsidRPr="00EA474D" w:rsidRDefault="003A735A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Pré-condição</w:t>
            </w:r>
          </w:p>
        </w:tc>
        <w:tc>
          <w:tcPr>
            <w:tcW w:w="6328" w:type="dxa"/>
          </w:tcPr>
          <w:p w14:paraId="0A408511" w14:textId="2E17B464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- Ter acesso ao </w:t>
            </w:r>
            <w:proofErr w:type="spellStart"/>
            <w:r>
              <w:rPr>
                <w:sz w:val="22"/>
                <w:szCs w:val="24"/>
                <w:lang w:val="pt-BR"/>
              </w:rPr>
              <w:t>backoffice</w:t>
            </w:r>
            <w:proofErr w:type="spellEnd"/>
            <w:r>
              <w:rPr>
                <w:sz w:val="22"/>
                <w:szCs w:val="24"/>
                <w:lang w:val="pt-BR"/>
              </w:rPr>
              <w:t xml:space="preserve"> do sistema (área logada)</w:t>
            </w:r>
          </w:p>
        </w:tc>
      </w:tr>
      <w:tr w:rsidR="003A735A" w14:paraId="5C3DAB61" w14:textId="77777777" w:rsidTr="00FD67FD">
        <w:tc>
          <w:tcPr>
            <w:tcW w:w="2689" w:type="dxa"/>
          </w:tcPr>
          <w:p w14:paraId="1FCBA6D9" w14:textId="77777777" w:rsidR="003A735A" w:rsidRPr="00EA474D" w:rsidRDefault="003A735A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Condição de entrada</w:t>
            </w:r>
          </w:p>
        </w:tc>
        <w:tc>
          <w:tcPr>
            <w:tcW w:w="6328" w:type="dxa"/>
          </w:tcPr>
          <w:p w14:paraId="62CC8CAD" w14:textId="70A9D316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O usuário deve selecionar a opção Relatórios (interface não definida)</w:t>
            </w:r>
          </w:p>
        </w:tc>
      </w:tr>
      <w:tr w:rsidR="003A735A" w14:paraId="7B4D30EC" w14:textId="77777777" w:rsidTr="00FD67FD">
        <w:tc>
          <w:tcPr>
            <w:tcW w:w="2689" w:type="dxa"/>
          </w:tcPr>
          <w:p w14:paraId="44E47C9C" w14:textId="77777777" w:rsidR="003A735A" w:rsidRPr="00EA474D" w:rsidRDefault="003A735A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Fluxo Principal</w:t>
            </w:r>
          </w:p>
        </w:tc>
        <w:tc>
          <w:tcPr>
            <w:tcW w:w="6328" w:type="dxa"/>
          </w:tcPr>
          <w:p w14:paraId="001856F2" w14:textId="77777777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1 – O sistema apresentará todas as entidades as quais será possível consultar (colaborador, visitante, áreas restritas) e </w:t>
            </w:r>
            <w:r>
              <w:rPr>
                <w:sz w:val="22"/>
                <w:szCs w:val="24"/>
                <w:lang w:val="pt-BR"/>
              </w:rPr>
              <w:lastRenderedPageBreak/>
              <w:t xml:space="preserve">outros campos relevantes para consultas (data e hora </w:t>
            </w:r>
            <w:proofErr w:type="spellStart"/>
            <w:proofErr w:type="gramStart"/>
            <w:r>
              <w:rPr>
                <w:sz w:val="22"/>
                <w:szCs w:val="24"/>
                <w:lang w:val="pt-BR"/>
              </w:rPr>
              <w:t>inicio</w:t>
            </w:r>
            <w:proofErr w:type="spellEnd"/>
            <w:proofErr w:type="gramEnd"/>
            <w:r>
              <w:rPr>
                <w:sz w:val="22"/>
                <w:szCs w:val="24"/>
                <w:lang w:val="pt-BR"/>
              </w:rPr>
              <w:t xml:space="preserve">/ final </w:t>
            </w:r>
            <w:proofErr w:type="spellStart"/>
            <w:r>
              <w:rPr>
                <w:sz w:val="22"/>
                <w:szCs w:val="24"/>
                <w:lang w:val="pt-BR"/>
              </w:rPr>
              <w:t>etc</w:t>
            </w:r>
            <w:proofErr w:type="spellEnd"/>
            <w:r>
              <w:rPr>
                <w:sz w:val="22"/>
                <w:szCs w:val="24"/>
                <w:lang w:val="pt-BR"/>
              </w:rPr>
              <w:t>)</w:t>
            </w:r>
          </w:p>
          <w:p w14:paraId="5832F90D" w14:textId="77777777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2 – Selecionar os itens que deseja pesquisar e os parâmetros da consulta</w:t>
            </w:r>
          </w:p>
          <w:p w14:paraId="4D73A2A7" w14:textId="77777777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4CDDFD5A" w14:textId="7B316923" w:rsidR="003A735A" w:rsidRDefault="003A735A" w:rsidP="003A735A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3 - Clicar no botão </w:t>
            </w:r>
            <w:r w:rsidR="002F636B">
              <w:rPr>
                <w:sz w:val="22"/>
                <w:szCs w:val="24"/>
                <w:lang w:val="pt-BR"/>
              </w:rPr>
              <w:t>Consultar</w:t>
            </w:r>
          </w:p>
        </w:tc>
      </w:tr>
      <w:tr w:rsidR="003A735A" w14:paraId="5F1F499B" w14:textId="77777777" w:rsidTr="00FD67FD">
        <w:tc>
          <w:tcPr>
            <w:tcW w:w="2689" w:type="dxa"/>
          </w:tcPr>
          <w:p w14:paraId="5B5AB5A9" w14:textId="77777777" w:rsidR="003A735A" w:rsidRPr="00EA474D" w:rsidRDefault="003A735A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lastRenderedPageBreak/>
              <w:t>Fluxo Alternativo</w:t>
            </w:r>
          </w:p>
        </w:tc>
        <w:tc>
          <w:tcPr>
            <w:tcW w:w="6328" w:type="dxa"/>
          </w:tcPr>
          <w:p w14:paraId="41F7EBD6" w14:textId="77777777" w:rsidR="003A735A" w:rsidRDefault="003A735A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Caso o sistema encontre algum problema para executar as funções do fluxo principal, deverá exibir uma mensagem de alerta ao usuário dizendo que a ação não pode ser executada.</w:t>
            </w:r>
          </w:p>
        </w:tc>
      </w:tr>
    </w:tbl>
    <w:p w14:paraId="3A560B39" w14:textId="1031EC6C" w:rsidR="003A735A" w:rsidRDefault="003A735A" w:rsidP="00377A29">
      <w:pPr>
        <w:spacing w:line="360" w:lineRule="auto"/>
        <w:rPr>
          <w:sz w:val="22"/>
          <w:szCs w:val="24"/>
          <w:lang w:val="pt-BR"/>
        </w:rPr>
      </w:pPr>
    </w:p>
    <w:tbl>
      <w:tblPr>
        <w:tblStyle w:val="Tabeladepropostas"/>
        <w:tblW w:w="0" w:type="auto"/>
        <w:tblLook w:val="04A0" w:firstRow="1" w:lastRow="0" w:firstColumn="1" w:lastColumn="0" w:noHBand="0" w:noVBand="1"/>
      </w:tblPr>
      <w:tblGrid>
        <w:gridCol w:w="2689"/>
        <w:gridCol w:w="6328"/>
      </w:tblGrid>
      <w:tr w:rsidR="002F636B" w14:paraId="6A6C0EC4" w14:textId="77777777" w:rsidTr="00FD6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7" w:type="dxa"/>
            <w:gridSpan w:val="2"/>
          </w:tcPr>
          <w:p w14:paraId="63E88610" w14:textId="06E7B9EF" w:rsidR="002F636B" w:rsidRDefault="002F636B" w:rsidP="00FD67FD">
            <w:pPr>
              <w:spacing w:line="360" w:lineRule="auto"/>
              <w:jc w:val="center"/>
              <w:rPr>
                <w:sz w:val="22"/>
                <w:szCs w:val="24"/>
                <w:lang w:val="pt-BR"/>
              </w:rPr>
            </w:pPr>
            <w:r w:rsidRPr="003A735A">
              <w:rPr>
                <w:color w:val="1F4E79" w:themeColor="accent1" w:themeShade="80"/>
                <w:sz w:val="22"/>
                <w:szCs w:val="24"/>
                <w:lang w:val="pt-BR"/>
              </w:rPr>
              <w:t>CU10</w:t>
            </w:r>
            <w:r>
              <w:rPr>
                <w:color w:val="1F4E79" w:themeColor="accent1" w:themeShade="80"/>
                <w:sz w:val="22"/>
                <w:szCs w:val="24"/>
                <w:lang w:val="pt-BR"/>
              </w:rPr>
              <w:t>6</w:t>
            </w:r>
            <w:r w:rsidRPr="003A735A">
              <w:rPr>
                <w:color w:val="1F4E79" w:themeColor="accent1" w:themeShade="80"/>
                <w:sz w:val="22"/>
                <w:szCs w:val="24"/>
                <w:lang w:val="pt-BR"/>
              </w:rPr>
              <w:t xml:space="preserve"> - </w:t>
            </w:r>
            <w:r w:rsidRPr="002F636B">
              <w:rPr>
                <w:color w:val="1F4E79" w:themeColor="accent1" w:themeShade="80"/>
                <w:sz w:val="22"/>
                <w:szCs w:val="24"/>
                <w:lang w:val="pt-BR"/>
              </w:rPr>
              <w:t>Registrar Entrada/Saída</w:t>
            </w:r>
          </w:p>
        </w:tc>
      </w:tr>
      <w:tr w:rsidR="002F636B" w14:paraId="11235E23" w14:textId="77777777" w:rsidTr="00FD67FD">
        <w:tc>
          <w:tcPr>
            <w:tcW w:w="2689" w:type="dxa"/>
          </w:tcPr>
          <w:p w14:paraId="4E7F782D" w14:textId="77777777" w:rsidR="002F636B" w:rsidRPr="00EA474D" w:rsidRDefault="002F636B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Objetivo</w:t>
            </w:r>
          </w:p>
        </w:tc>
        <w:tc>
          <w:tcPr>
            <w:tcW w:w="6328" w:type="dxa"/>
          </w:tcPr>
          <w:p w14:paraId="225AD17D" w14:textId="45B3D4C7" w:rsidR="002F636B" w:rsidRDefault="002F636B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Utilizar o cartão de acesso no leitor de cartão de acesso para que o sistema verifique se o usuário poderá ou não passar por aquele acesso e realizar o registro desse evento.</w:t>
            </w:r>
          </w:p>
        </w:tc>
      </w:tr>
      <w:tr w:rsidR="002F636B" w14:paraId="0EB1C51F" w14:textId="77777777" w:rsidTr="00FD67FD">
        <w:tc>
          <w:tcPr>
            <w:tcW w:w="2689" w:type="dxa"/>
          </w:tcPr>
          <w:p w14:paraId="14DF2143" w14:textId="77777777" w:rsidR="002F636B" w:rsidRPr="00EA474D" w:rsidRDefault="002F636B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Atores</w:t>
            </w:r>
          </w:p>
        </w:tc>
        <w:tc>
          <w:tcPr>
            <w:tcW w:w="6328" w:type="dxa"/>
          </w:tcPr>
          <w:p w14:paraId="6F4A14E1" w14:textId="77777777" w:rsidR="002F636B" w:rsidRDefault="002F636B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Colaborador registrado</w:t>
            </w:r>
          </w:p>
          <w:p w14:paraId="4F0BB1D3" w14:textId="30C777C2" w:rsidR="002F636B" w:rsidRDefault="002F636B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Visitante</w:t>
            </w:r>
          </w:p>
        </w:tc>
      </w:tr>
      <w:tr w:rsidR="002F636B" w14:paraId="204CF60D" w14:textId="77777777" w:rsidTr="00FD67FD">
        <w:tc>
          <w:tcPr>
            <w:tcW w:w="2689" w:type="dxa"/>
          </w:tcPr>
          <w:p w14:paraId="54E3E517" w14:textId="77777777" w:rsidR="002F636B" w:rsidRPr="00EA474D" w:rsidRDefault="002F636B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Prioridade</w:t>
            </w:r>
          </w:p>
        </w:tc>
        <w:tc>
          <w:tcPr>
            <w:tcW w:w="6328" w:type="dxa"/>
          </w:tcPr>
          <w:p w14:paraId="45D8915A" w14:textId="11AB8C16" w:rsidR="002F636B" w:rsidRDefault="002F636B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Alta</w:t>
            </w:r>
          </w:p>
        </w:tc>
      </w:tr>
      <w:tr w:rsidR="002F636B" w14:paraId="26B3F0C8" w14:textId="77777777" w:rsidTr="00FD67FD">
        <w:tc>
          <w:tcPr>
            <w:tcW w:w="2689" w:type="dxa"/>
          </w:tcPr>
          <w:p w14:paraId="438807B8" w14:textId="77777777" w:rsidR="002F636B" w:rsidRPr="00EA474D" w:rsidRDefault="002F636B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Pré-condição</w:t>
            </w:r>
          </w:p>
        </w:tc>
        <w:tc>
          <w:tcPr>
            <w:tcW w:w="6328" w:type="dxa"/>
          </w:tcPr>
          <w:p w14:paraId="549D041F" w14:textId="6F5573A7" w:rsidR="002F636B" w:rsidRDefault="002F636B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- Possuir um cartão de acesso</w:t>
            </w:r>
          </w:p>
        </w:tc>
      </w:tr>
      <w:tr w:rsidR="002F636B" w14:paraId="5DCD94D2" w14:textId="77777777" w:rsidTr="00FD67FD">
        <w:tc>
          <w:tcPr>
            <w:tcW w:w="2689" w:type="dxa"/>
          </w:tcPr>
          <w:p w14:paraId="6028E220" w14:textId="77777777" w:rsidR="002F636B" w:rsidRPr="00EA474D" w:rsidRDefault="002F636B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Condição de entrada</w:t>
            </w:r>
          </w:p>
        </w:tc>
        <w:tc>
          <w:tcPr>
            <w:tcW w:w="6328" w:type="dxa"/>
          </w:tcPr>
          <w:p w14:paraId="1B77CBAE" w14:textId="7CEF0ADB" w:rsidR="002F636B" w:rsidRDefault="002F636B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O usuário deve posicionar o cartão de acesso no leitor</w:t>
            </w:r>
          </w:p>
        </w:tc>
      </w:tr>
      <w:tr w:rsidR="002F636B" w14:paraId="2453B5A3" w14:textId="77777777" w:rsidTr="00FD67FD">
        <w:tc>
          <w:tcPr>
            <w:tcW w:w="2689" w:type="dxa"/>
          </w:tcPr>
          <w:p w14:paraId="32D3287D" w14:textId="77777777" w:rsidR="002F636B" w:rsidRPr="00EA474D" w:rsidRDefault="002F636B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t>Fluxo Principal</w:t>
            </w:r>
          </w:p>
        </w:tc>
        <w:tc>
          <w:tcPr>
            <w:tcW w:w="6328" w:type="dxa"/>
          </w:tcPr>
          <w:p w14:paraId="1F1E7BF9" w14:textId="77777777" w:rsidR="00EA2ECD" w:rsidRDefault="002F636B" w:rsidP="00EA2EC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1 – O leitor enviará uma requisição de liberação de acesso para a API passando os dados do usuário</w:t>
            </w:r>
            <w:r w:rsidR="00EA2ECD">
              <w:rPr>
                <w:sz w:val="22"/>
                <w:szCs w:val="24"/>
                <w:lang w:val="pt-BR"/>
              </w:rPr>
              <w:t xml:space="preserve">: </w:t>
            </w:r>
          </w:p>
          <w:p w14:paraId="195266C1" w14:textId="2D1A1485" w:rsidR="00EA2ECD" w:rsidRDefault="00EA2ECD" w:rsidP="00EA2EC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Tipo (colaborador ou Visitante),</w:t>
            </w:r>
          </w:p>
          <w:p w14:paraId="5C91EFE8" w14:textId="32AF1594" w:rsidR="00EA2ECD" w:rsidRDefault="00EA2ECD" w:rsidP="00EA2EC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Id,</w:t>
            </w:r>
          </w:p>
          <w:p w14:paraId="430C08C7" w14:textId="77777777" w:rsidR="00EA2ECD" w:rsidRDefault="00EA2ECD" w:rsidP="00EA2EC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Área Restrita, </w:t>
            </w:r>
          </w:p>
          <w:p w14:paraId="6F691A67" w14:textId="62B2160C" w:rsidR="00EA2ECD" w:rsidRDefault="00EA2ECD" w:rsidP="00EA2EC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 xml:space="preserve">   - Posição (1 – entrada ou 2 – saída) </w:t>
            </w:r>
          </w:p>
          <w:p w14:paraId="6504BF53" w14:textId="77777777" w:rsidR="00EA2ECD" w:rsidRDefault="00EA2ECD" w:rsidP="00EA2ECD">
            <w:pPr>
              <w:spacing w:line="360" w:lineRule="auto"/>
              <w:rPr>
                <w:sz w:val="22"/>
                <w:szCs w:val="24"/>
                <w:lang w:val="pt-BR"/>
              </w:rPr>
            </w:pPr>
          </w:p>
          <w:p w14:paraId="511EC40B" w14:textId="6AC2B5EB" w:rsidR="00EA2ECD" w:rsidRDefault="002F636B" w:rsidP="00EA2EC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lastRenderedPageBreak/>
              <w:t>2 – A API r</w:t>
            </w:r>
            <w:r w:rsidR="00EA2ECD">
              <w:rPr>
                <w:sz w:val="22"/>
                <w:szCs w:val="24"/>
                <w:lang w:val="pt-BR"/>
              </w:rPr>
              <w:t xml:space="preserve">etornará </w:t>
            </w:r>
            <w:proofErr w:type="gramStart"/>
            <w:r w:rsidR="00EA2ECD">
              <w:rPr>
                <w:sz w:val="22"/>
                <w:szCs w:val="24"/>
                <w:lang w:val="pt-BR"/>
              </w:rPr>
              <w:t>a</w:t>
            </w:r>
            <w:proofErr w:type="gramEnd"/>
            <w:r w:rsidR="00EA2ECD">
              <w:rPr>
                <w:sz w:val="22"/>
                <w:szCs w:val="24"/>
                <w:lang w:val="pt-BR"/>
              </w:rPr>
              <w:t xml:space="preserve"> requisição dizendo se o acesso foi autorizado ou negado</w:t>
            </w:r>
          </w:p>
        </w:tc>
      </w:tr>
      <w:tr w:rsidR="002F636B" w14:paraId="00D873A7" w14:textId="77777777" w:rsidTr="00FD67FD">
        <w:tc>
          <w:tcPr>
            <w:tcW w:w="2689" w:type="dxa"/>
          </w:tcPr>
          <w:p w14:paraId="3A6BE750" w14:textId="77777777" w:rsidR="002F636B" w:rsidRPr="00EA474D" w:rsidRDefault="002F636B" w:rsidP="00FD67FD">
            <w:pPr>
              <w:spacing w:line="360" w:lineRule="auto"/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</w:pPr>
            <w:r w:rsidRPr="00EA474D">
              <w:rPr>
                <w:b/>
                <w:bCs/>
                <w:color w:val="1F4E79" w:themeColor="accent1" w:themeShade="80"/>
                <w:sz w:val="22"/>
                <w:szCs w:val="24"/>
                <w:lang w:val="pt-BR"/>
              </w:rPr>
              <w:lastRenderedPageBreak/>
              <w:t>Fluxo Alternativo</w:t>
            </w:r>
          </w:p>
        </w:tc>
        <w:tc>
          <w:tcPr>
            <w:tcW w:w="6328" w:type="dxa"/>
          </w:tcPr>
          <w:p w14:paraId="5895AB46" w14:textId="70522FEE" w:rsidR="002F636B" w:rsidRDefault="00EA2ECD" w:rsidP="00FD67FD">
            <w:pPr>
              <w:spacing w:line="360" w:lineRule="auto"/>
              <w:rPr>
                <w:sz w:val="22"/>
                <w:szCs w:val="24"/>
                <w:lang w:val="pt-BR"/>
              </w:rPr>
            </w:pPr>
            <w:r>
              <w:rPr>
                <w:sz w:val="22"/>
                <w:szCs w:val="24"/>
                <w:lang w:val="pt-BR"/>
              </w:rPr>
              <w:t>n/a</w:t>
            </w:r>
          </w:p>
        </w:tc>
      </w:tr>
    </w:tbl>
    <w:p w14:paraId="664799EA" w14:textId="4848CC95" w:rsidR="002F636B" w:rsidRDefault="004A4229" w:rsidP="00377A29">
      <w:pPr>
        <w:spacing w:line="360" w:lineRule="auto"/>
        <w:rPr>
          <w:sz w:val="22"/>
          <w:szCs w:val="24"/>
          <w:lang w:val="pt-BR"/>
        </w:rPr>
      </w:pPr>
      <w:r>
        <w:rPr>
          <w:sz w:val="22"/>
          <w:szCs w:val="24"/>
          <w:lang w:val="pt-BR"/>
        </w:rPr>
        <w:t xml:space="preserve"> </w:t>
      </w:r>
    </w:p>
    <w:p w14:paraId="73466CBB" w14:textId="1E516377" w:rsidR="004A4229" w:rsidRPr="004A4229" w:rsidRDefault="004A4229" w:rsidP="004A4229">
      <w:pPr>
        <w:keepNext/>
        <w:keepLines/>
        <w:spacing w:after="0" w:line="360" w:lineRule="auto"/>
        <w:outlineLvl w:val="0"/>
        <w:rPr>
          <w:b/>
          <w:bCs/>
          <w:caps/>
          <w:color w:val="1F4E79" w:themeColor="accent1" w:themeShade="80"/>
          <w:sz w:val="28"/>
          <w:lang w:val="pt-BR"/>
        </w:rPr>
      </w:pPr>
      <w:r>
        <w:rPr>
          <w:b/>
          <w:bCs/>
          <w:caps/>
          <w:color w:val="1F4E79" w:themeColor="accent1" w:themeShade="80"/>
          <w:sz w:val="28"/>
          <w:lang w:val="pt-BR"/>
        </w:rPr>
        <w:t>Modelo entidade-relacional</w:t>
      </w:r>
    </w:p>
    <w:p w14:paraId="2BDD5090" w14:textId="4C2E2F95" w:rsidR="004A4229" w:rsidRDefault="006B7820" w:rsidP="00377A29">
      <w:pPr>
        <w:spacing w:line="360" w:lineRule="auto"/>
        <w:rPr>
          <w:sz w:val="22"/>
          <w:szCs w:val="24"/>
          <w:lang w:val="pt-BR"/>
        </w:rPr>
      </w:pPr>
      <w:r>
        <w:rPr>
          <w:noProof/>
          <w:sz w:val="22"/>
          <w:szCs w:val="24"/>
          <w:lang w:val="pt-BR"/>
        </w:rPr>
        <w:drawing>
          <wp:inline distT="0" distB="0" distL="0" distR="0" wp14:anchorId="6027BE67" wp14:editId="2DAA3F16">
            <wp:extent cx="5732145" cy="3915410"/>
            <wp:effectExtent l="0" t="0" r="1905" b="889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3B33" w14:textId="28BFE5BA" w:rsidR="005829EB" w:rsidRDefault="005829EB" w:rsidP="00377A29">
      <w:pPr>
        <w:spacing w:line="360" w:lineRule="auto"/>
        <w:rPr>
          <w:sz w:val="22"/>
          <w:szCs w:val="24"/>
          <w:lang w:val="pt-BR"/>
        </w:rPr>
      </w:pPr>
    </w:p>
    <w:p w14:paraId="64DCCE02" w14:textId="2D00905E" w:rsidR="005829EB" w:rsidRDefault="005829EB" w:rsidP="00377A29">
      <w:pPr>
        <w:spacing w:line="360" w:lineRule="auto"/>
        <w:rPr>
          <w:b/>
          <w:bCs/>
          <w:caps/>
          <w:color w:val="1F4E79" w:themeColor="accent1" w:themeShade="80"/>
          <w:sz w:val="28"/>
          <w:lang w:val="pt-BR"/>
        </w:rPr>
      </w:pPr>
      <w:r>
        <w:rPr>
          <w:b/>
          <w:bCs/>
          <w:caps/>
          <w:color w:val="1F4E79" w:themeColor="accent1" w:themeShade="80"/>
          <w:sz w:val="28"/>
          <w:lang w:val="pt-BR"/>
        </w:rPr>
        <w:t>mATRIZ DE INFORMAÇÃO</w:t>
      </w: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1788"/>
        <w:gridCol w:w="1192"/>
        <w:gridCol w:w="1360"/>
      </w:tblGrid>
      <w:tr w:rsidR="00AE02C8" w:rsidRPr="00AE02C8" w14:paraId="45C4D5A0" w14:textId="77777777" w:rsidTr="00AE02C8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36496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OBJETO:</w:t>
            </w:r>
          </w:p>
        </w:tc>
        <w:tc>
          <w:tcPr>
            <w:tcW w:w="2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6C04F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Autorização de acesso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C6D2B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E02C8" w:rsidRPr="00AE02C8" w14:paraId="4DBDD9C2" w14:textId="77777777" w:rsidTr="00AE02C8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442E26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DESTINATÁRIO:</w:t>
            </w:r>
          </w:p>
        </w:tc>
        <w:tc>
          <w:tcPr>
            <w:tcW w:w="43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1AB252B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Funcionário/ Prestador de serviço/ Visitante</w:t>
            </w:r>
          </w:p>
        </w:tc>
      </w:tr>
      <w:tr w:rsidR="00AE02C8" w:rsidRPr="00AE02C8" w14:paraId="5C0FF567" w14:textId="77777777" w:rsidTr="00AE02C8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7BA20" w14:textId="77777777" w:rsidR="00AE02C8" w:rsidRPr="00AE02C8" w:rsidRDefault="00AE02C8" w:rsidP="00AE02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USO</w:t>
            </w:r>
          </w:p>
        </w:tc>
        <w:tc>
          <w:tcPr>
            <w:tcW w:w="1788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C1E83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PLANEJAMENTO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B6CF7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CONTROLE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1036B7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EXECUÇÃO</w:t>
            </w:r>
          </w:p>
        </w:tc>
      </w:tr>
      <w:tr w:rsidR="00AE02C8" w:rsidRPr="00AE02C8" w14:paraId="23BBCEE4" w14:textId="77777777" w:rsidTr="00AE02C8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6520C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NIVEL TOMADA DE DECISAO </w:t>
            </w:r>
          </w:p>
        </w:tc>
        <w:tc>
          <w:tcPr>
            <w:tcW w:w="1788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C68A34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B09978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FC93B7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AE02C8" w:rsidRPr="00AE02C8" w14:paraId="7B426327" w14:textId="77777777" w:rsidTr="00AE02C8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FCBA98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ESTRATÉGICO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5B25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87316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3C1E5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E02C8" w:rsidRPr="00AE02C8" w14:paraId="0E96481E" w14:textId="77777777" w:rsidTr="00AE02C8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E2BDD6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GERENCIAL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99F85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996EB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F9AE7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AE02C8" w:rsidRPr="00AE02C8" w14:paraId="714B2ADC" w14:textId="77777777" w:rsidTr="00AE02C8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96338" w14:textId="77777777" w:rsidR="00AE02C8" w:rsidRPr="00AE02C8" w:rsidRDefault="00AE02C8" w:rsidP="00AE02C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OPERACIONAL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02E4B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A9A5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4F3D5" w14:textId="77777777" w:rsidR="00AE02C8" w:rsidRPr="00AE02C8" w:rsidRDefault="00AE02C8" w:rsidP="00AE02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AE02C8">
              <w:rPr>
                <w:rFonts w:ascii="Calibri" w:eastAsia="Times New Roman" w:hAnsi="Calibri" w:cs="Calibri"/>
                <w:color w:val="FF0000"/>
                <w:sz w:val="22"/>
                <w:szCs w:val="22"/>
                <w:lang w:val="pt-BR" w:eastAsia="pt-BR"/>
              </w:rPr>
              <w:t>X</w:t>
            </w:r>
          </w:p>
        </w:tc>
      </w:tr>
    </w:tbl>
    <w:p w14:paraId="09AF22D8" w14:textId="55AEEE96" w:rsidR="005829EB" w:rsidRDefault="005829EB" w:rsidP="00377A29">
      <w:pPr>
        <w:spacing w:line="360" w:lineRule="auto"/>
        <w:rPr>
          <w:sz w:val="22"/>
          <w:szCs w:val="24"/>
          <w:lang w:val="pt-BR"/>
        </w:rPr>
      </w:pPr>
    </w:p>
    <w:p w14:paraId="3303C65C" w14:textId="32DD9768" w:rsidR="00E11FBD" w:rsidRDefault="00E11FBD" w:rsidP="00377A29">
      <w:pPr>
        <w:spacing w:line="360" w:lineRule="auto"/>
        <w:rPr>
          <w:sz w:val="22"/>
          <w:szCs w:val="24"/>
          <w:lang w:val="pt-BR"/>
        </w:rPr>
      </w:pPr>
    </w:p>
    <w:p w14:paraId="7A063E67" w14:textId="77777777" w:rsidR="00E11FBD" w:rsidRDefault="00E11FBD" w:rsidP="00377A29">
      <w:pPr>
        <w:spacing w:line="360" w:lineRule="auto"/>
        <w:rPr>
          <w:sz w:val="22"/>
          <w:szCs w:val="24"/>
          <w:lang w:val="pt-BR"/>
        </w:rPr>
      </w:pPr>
    </w:p>
    <w:tbl>
      <w:tblPr>
        <w:tblW w:w="7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1788"/>
        <w:gridCol w:w="1192"/>
        <w:gridCol w:w="1360"/>
      </w:tblGrid>
      <w:tr w:rsidR="00E11FBD" w:rsidRPr="00E11FBD" w14:paraId="51FC3E36" w14:textId="77777777" w:rsidTr="00E11FBD">
        <w:trPr>
          <w:trHeight w:val="300"/>
        </w:trPr>
        <w:tc>
          <w:tcPr>
            <w:tcW w:w="3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24BB9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lastRenderedPageBreak/>
              <w:t>OBJETO:</w:t>
            </w:r>
          </w:p>
        </w:tc>
        <w:tc>
          <w:tcPr>
            <w:tcW w:w="29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FC9E1" w14:textId="5AA81A9C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Relatório</w:t>
            </w: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 xml:space="preserve"> de Historio de Acesso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309621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11FBD" w:rsidRPr="00E11FBD" w14:paraId="121E7AA9" w14:textId="77777777" w:rsidTr="00E11FBD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B8FBB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DESTINATÁRIO:</w:t>
            </w:r>
          </w:p>
        </w:tc>
        <w:tc>
          <w:tcPr>
            <w:tcW w:w="2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5EB46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Administrador do Sistema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FBD50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11FBD" w:rsidRPr="00E11FBD" w14:paraId="5391B669" w14:textId="77777777" w:rsidTr="00E11FBD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545BA5" w14:textId="77777777" w:rsidR="00E11FBD" w:rsidRPr="00E11FBD" w:rsidRDefault="00E11FBD" w:rsidP="00E11F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USO</w:t>
            </w:r>
          </w:p>
        </w:tc>
        <w:tc>
          <w:tcPr>
            <w:tcW w:w="1788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8FE6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PLANEJAMENTO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44EB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CONTROLE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15C774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EXECUÇÃO</w:t>
            </w:r>
          </w:p>
        </w:tc>
      </w:tr>
      <w:tr w:rsidR="00E11FBD" w:rsidRPr="00E11FBD" w14:paraId="18ABAF28" w14:textId="77777777" w:rsidTr="00E11FBD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FAAFF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 xml:space="preserve">NIVEL TOMADA DE DECISAO </w:t>
            </w:r>
          </w:p>
        </w:tc>
        <w:tc>
          <w:tcPr>
            <w:tcW w:w="1788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1FABBD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60C46DA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070731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E11FBD" w:rsidRPr="00E11FBD" w14:paraId="4672FDAC" w14:textId="77777777" w:rsidTr="00E11FBD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B4888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ESTRATÉGICO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A4951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BA64E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D7DE2A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11FBD" w:rsidRPr="00E11FBD" w14:paraId="39AA6FBC" w14:textId="77777777" w:rsidTr="00E11FBD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7A989C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GERENCIAL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6C71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607BE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X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3AB97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E11FBD" w:rsidRPr="00E11FBD" w14:paraId="52749B30" w14:textId="77777777" w:rsidTr="00E11FBD">
        <w:trPr>
          <w:trHeight w:val="315"/>
        </w:trPr>
        <w:tc>
          <w:tcPr>
            <w:tcW w:w="30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D5BC2" w14:textId="77777777" w:rsidR="00E11FBD" w:rsidRPr="00E11FBD" w:rsidRDefault="00E11FBD" w:rsidP="00E11F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pt-BR" w:eastAsia="pt-BR"/>
              </w:rPr>
              <w:t>OPERACIONAL</w:t>
            </w:r>
          </w:p>
        </w:tc>
        <w:tc>
          <w:tcPr>
            <w:tcW w:w="178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00DB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DA88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B4862" w14:textId="77777777" w:rsidR="00E11FBD" w:rsidRPr="00E11FBD" w:rsidRDefault="00E11FBD" w:rsidP="00E11F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</w:pPr>
            <w:r w:rsidRPr="00E11FBD">
              <w:rPr>
                <w:rFonts w:ascii="Calibri" w:eastAsia="Times New Roman" w:hAnsi="Calibri" w:cs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14:paraId="6707CF55" w14:textId="77777777" w:rsidR="00E11FBD" w:rsidRPr="00453B0C" w:rsidRDefault="00E11FBD" w:rsidP="00377A29">
      <w:pPr>
        <w:spacing w:line="360" w:lineRule="auto"/>
        <w:rPr>
          <w:sz w:val="22"/>
          <w:szCs w:val="24"/>
          <w:lang w:val="pt-BR"/>
        </w:rPr>
      </w:pPr>
    </w:p>
    <w:sectPr w:rsidR="00E11FBD" w:rsidRPr="00453B0C" w:rsidSect="004C0FFF">
      <w:headerReference w:type="default" r:id="rId13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4CEF0" w14:textId="77777777" w:rsidR="009B7591" w:rsidRDefault="009B7591">
      <w:pPr>
        <w:spacing w:after="0" w:line="240" w:lineRule="auto"/>
      </w:pPr>
      <w:r>
        <w:separator/>
      </w:r>
    </w:p>
  </w:endnote>
  <w:endnote w:type="continuationSeparator" w:id="0">
    <w:p w14:paraId="47E0DD21" w14:textId="77777777" w:rsidR="009B7591" w:rsidRDefault="009B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28C18" w14:textId="77777777" w:rsidR="009B7591" w:rsidRDefault="009B7591">
      <w:pPr>
        <w:spacing w:after="0" w:line="240" w:lineRule="auto"/>
      </w:pPr>
      <w:r>
        <w:separator/>
      </w:r>
    </w:p>
  </w:footnote>
  <w:footnote w:type="continuationSeparator" w:id="0">
    <w:p w14:paraId="55A98706" w14:textId="77777777" w:rsidR="009B7591" w:rsidRDefault="009B7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C7859" w14:textId="77777777"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FA44D1" wp14:editId="7B2F0214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6FB8B8" w14:textId="77777777"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lang w:val="pt-BR"/>
                            </w:rPr>
                            <w:t>6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A44D1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556FB8B8" w14:textId="77777777"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>
                      <w:rPr>
                        <w:lang w:val="pt-BR"/>
                      </w:rPr>
                      <w:t>6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D2F02"/>
    <w:multiLevelType w:val="hybridMultilevel"/>
    <w:tmpl w:val="56C2C9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F4631"/>
    <w:multiLevelType w:val="hybridMultilevel"/>
    <w:tmpl w:val="0DDAD7E4"/>
    <w:lvl w:ilvl="0" w:tplc="0416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689"/>
    <w:rsid w:val="000A13BA"/>
    <w:rsid w:val="001C7A71"/>
    <w:rsid w:val="00250C2F"/>
    <w:rsid w:val="00283A3E"/>
    <w:rsid w:val="002D740F"/>
    <w:rsid w:val="002E23E3"/>
    <w:rsid w:val="002F636B"/>
    <w:rsid w:val="00377A29"/>
    <w:rsid w:val="003A735A"/>
    <w:rsid w:val="003D0F83"/>
    <w:rsid w:val="003F41D9"/>
    <w:rsid w:val="00444324"/>
    <w:rsid w:val="00453B0C"/>
    <w:rsid w:val="004A4229"/>
    <w:rsid w:val="004C0FFF"/>
    <w:rsid w:val="00500A74"/>
    <w:rsid w:val="005559C3"/>
    <w:rsid w:val="005829EB"/>
    <w:rsid w:val="00584553"/>
    <w:rsid w:val="005D6E12"/>
    <w:rsid w:val="005E4AFF"/>
    <w:rsid w:val="00643F67"/>
    <w:rsid w:val="006B7820"/>
    <w:rsid w:val="006D6F41"/>
    <w:rsid w:val="006D7622"/>
    <w:rsid w:val="00717D7B"/>
    <w:rsid w:val="007A16E4"/>
    <w:rsid w:val="007A6689"/>
    <w:rsid w:val="007B5BF5"/>
    <w:rsid w:val="00804D67"/>
    <w:rsid w:val="00826919"/>
    <w:rsid w:val="0089239A"/>
    <w:rsid w:val="008E2729"/>
    <w:rsid w:val="00954492"/>
    <w:rsid w:val="009B7591"/>
    <w:rsid w:val="00A26691"/>
    <w:rsid w:val="00A374D0"/>
    <w:rsid w:val="00A74175"/>
    <w:rsid w:val="00AA7D11"/>
    <w:rsid w:val="00AE02C8"/>
    <w:rsid w:val="00B07F7E"/>
    <w:rsid w:val="00B7096A"/>
    <w:rsid w:val="00BB6FC5"/>
    <w:rsid w:val="00C65288"/>
    <w:rsid w:val="00CD0447"/>
    <w:rsid w:val="00D50A91"/>
    <w:rsid w:val="00DA6087"/>
    <w:rsid w:val="00DD1899"/>
    <w:rsid w:val="00DD3CEC"/>
    <w:rsid w:val="00E011B4"/>
    <w:rsid w:val="00E04DA3"/>
    <w:rsid w:val="00E11CD9"/>
    <w:rsid w:val="00E11FBD"/>
    <w:rsid w:val="00E348E0"/>
    <w:rsid w:val="00EA2ECD"/>
    <w:rsid w:val="00EA474D"/>
    <w:rsid w:val="00EB4FF1"/>
    <w:rsid w:val="00F10564"/>
    <w:rsid w:val="00F36127"/>
    <w:rsid w:val="00F435D8"/>
    <w:rsid w:val="00F446D9"/>
    <w:rsid w:val="00F5485D"/>
    <w:rsid w:val="00FC20A4"/>
    <w:rsid w:val="00FE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2DE82E"/>
  <w15:chartTrackingRefBased/>
  <w15:docId w15:val="{4511C57B-B032-444A-BD93-B19B8F25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paragraph" w:styleId="PargrafodaLista">
    <w:name w:val="List Paragraph"/>
    <w:basedOn w:val="Normal"/>
    <w:uiPriority w:val="34"/>
    <w:semiHidden/>
    <w:unhideWhenUsed/>
    <w:qFormat/>
    <w:rsid w:val="00BB6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dori\AppData\Roaming\Microsoft\Templates\Proposta%20de%20servi&#231;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8E8723089047FBAAAB4EA9373D32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1500B4-7427-47E2-99CD-4E6CB9E87A3E}"/>
      </w:docPartPr>
      <w:docPartBody>
        <w:p w:rsidR="00330241" w:rsidRDefault="00EB4334">
          <w:pPr>
            <w:pStyle w:val="AD8E8723089047FBAAAB4EA9373D3263"/>
          </w:pPr>
          <w:r>
            <w:t>&lt;Sua Empresa&gt;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03"/>
    <w:rsid w:val="00330241"/>
    <w:rsid w:val="00460C3B"/>
    <w:rsid w:val="00781983"/>
    <w:rsid w:val="00885751"/>
    <w:rsid w:val="008B391D"/>
    <w:rsid w:val="009C1835"/>
    <w:rsid w:val="00A83F67"/>
    <w:rsid w:val="00B502B5"/>
    <w:rsid w:val="00C56A03"/>
    <w:rsid w:val="00E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D8E8723089047FBAAAB4EA9373D3263">
    <w:name w:val="AD8E8723089047FBAAAB4EA9373D32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8" ma:contentTypeDescription="Crie um novo documento." ma:contentTypeScope="" ma:versionID="8149b3b90bb1309ca6fbfc6d8caf18ac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83f5d4287c2ce2ace92dbdc0e8186bb8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9D8D51-2617-4227-95F1-6D97FBE60D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a137e9-8b3f-4b24-a6fb-7b1d1273f0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BEA6CC-80B7-4440-AAA9-778442E745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BCF8500-B5B1-4A07-9B3E-ED77074F42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EA3F20-7A31-4E11-BFC6-B3D320E87E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</Template>
  <TotalTime>301</TotalTime>
  <Pages>10</Pages>
  <Words>1341</Words>
  <Characters>7243</Characters>
  <Application>Microsoft Office Word</Application>
  <DocSecurity>0</DocSecurity>
  <Lines>60</Lines>
  <Paragraphs>17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>Grupo g5</Company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Midori</dc:creator>
  <cp:lastModifiedBy>JULIANE TODA</cp:lastModifiedBy>
  <cp:revision>10</cp:revision>
  <dcterms:created xsi:type="dcterms:W3CDTF">2021-08-22T21:31:00Z</dcterms:created>
  <dcterms:modified xsi:type="dcterms:W3CDTF">2021-08-28T19:31:00Z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